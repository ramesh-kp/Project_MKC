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E9BFC67" w14:textId="77777777" w:rsidR="00D9409D" w:rsidRPr="00A835BC" w:rsidRDefault="00D9409D">
      <w:pPr>
        <w:rPr>
          <w:rFonts w:ascii="Arial" w:hAnsi="Arial" w:cs="Arial"/>
        </w:rPr>
      </w:pPr>
    </w:p>
    <w:p w14:paraId="612EB616" w14:textId="436ECEF8" w:rsidR="00D9409D" w:rsidRPr="00A835BC" w:rsidRDefault="005C5784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1675C70" wp14:editId="41DFD803">
                <wp:simplePos x="0" y="0"/>
                <wp:positionH relativeFrom="column">
                  <wp:posOffset>-220345</wp:posOffset>
                </wp:positionH>
                <wp:positionV relativeFrom="paragraph">
                  <wp:posOffset>121285</wp:posOffset>
                </wp:positionV>
                <wp:extent cx="6499860" cy="1818640"/>
                <wp:effectExtent l="0" t="0" r="0" b="4445"/>
                <wp:wrapNone/>
                <wp:docPr id="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9860" cy="181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8A415B" w14:textId="7777211D" w:rsidR="00454A98" w:rsidRDefault="000A2E5E" w:rsidP="00A835BC">
                            <w:pPr>
                              <w:jc w:val="center"/>
                              <w:rPr>
                                <w:rFonts w:ascii="Myriad Pro Black SemiCond" w:hAnsi="Myriad Pro Black SemiCond"/>
                                <w:b/>
                                <w:color w:val="156CB3"/>
                                <w:sz w:val="62"/>
                              </w:rPr>
                            </w:pPr>
                            <w:r>
                              <w:rPr>
                                <w:rFonts w:ascii="Myriad Pro Black SemiCond" w:hAnsi="Myriad Pro Black SemiCond"/>
                                <w:b/>
                                <w:color w:val="156CB3"/>
                                <w:sz w:val="62"/>
                              </w:rPr>
                              <w:t>&lt;Document Name&gt;</w:t>
                            </w:r>
                          </w:p>
                          <w:p w14:paraId="4FFA10FB" w14:textId="77777777" w:rsidR="00454A98" w:rsidRPr="00AD4286" w:rsidRDefault="00454A98" w:rsidP="00A835BC">
                            <w:pPr>
                              <w:jc w:val="center"/>
                              <w:rPr>
                                <w:rFonts w:ascii="Myriad Pro Black SemiCond" w:hAnsi="Myriad Pro Black SemiCond"/>
                                <w:b/>
                                <w:color w:val="156CB3"/>
                                <w:sz w:val="62"/>
                              </w:rPr>
                            </w:pPr>
                          </w:p>
                          <w:p w14:paraId="476A4D9E" w14:textId="77777777" w:rsidR="00454A98" w:rsidRDefault="00454A98" w:rsidP="00E822CB">
                            <w:pPr>
                              <w:spacing w:line="276" w:lineRule="auto"/>
                              <w:jc w:val="center"/>
                              <w:rPr>
                                <w:rFonts w:ascii="Myriad Pro Black SemiCond" w:hAnsi="Myriad Pro Black SemiCond"/>
                                <w:b/>
                                <w:color w:val="156CB3"/>
                                <w:sz w:val="56"/>
                              </w:rPr>
                            </w:pPr>
                            <w:r>
                              <w:rPr>
                                <w:rFonts w:ascii="Myriad Pro Black SemiCond" w:hAnsi="Myriad Pro Black SemiCond"/>
                                <w:b/>
                                <w:color w:val="156CB3"/>
                                <w:sz w:val="56"/>
                              </w:rPr>
                              <w:t>&lt;PROJECT NAME&gt;</w:t>
                            </w:r>
                          </w:p>
                          <w:p w14:paraId="54307778" w14:textId="77777777" w:rsidR="00454A98" w:rsidRPr="00557595" w:rsidRDefault="00454A98" w:rsidP="00E822CB">
                            <w:pPr>
                              <w:spacing w:line="276" w:lineRule="auto"/>
                              <w:jc w:val="center"/>
                              <w:rPr>
                                <w:rFonts w:ascii="Myriad Pro Black SemiCond" w:hAnsi="Myriad Pro Black SemiCond"/>
                                <w:b/>
                                <w:color w:val="8DB3E2"/>
                                <w:sz w:val="56"/>
                              </w:rPr>
                            </w:pPr>
                            <w:r>
                              <w:rPr>
                                <w:rFonts w:ascii="Myriad Pro Black SemiCond" w:hAnsi="Myriad Pro Black SemiCond"/>
                                <w:b/>
                                <w:color w:val="8DB3E2"/>
                                <w:sz w:val="56"/>
                              </w:rPr>
                              <w:t>&lt;CLIENT NAME&gt;</w:t>
                            </w:r>
                          </w:p>
                          <w:p w14:paraId="626424F6" w14:textId="77777777" w:rsidR="00454A98" w:rsidRPr="00D87227" w:rsidRDefault="00454A98" w:rsidP="00A835B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675C70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-17.35pt;margin-top:9.55pt;width:511.8pt;height:143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" filled="f" stroked="f">
                <v:textbox>
                  <w:txbxContent>
                    <w:p w14:paraId="218A415B" w14:textId="7777211D" w:rsidR="00454A98" w:rsidRDefault="000A2E5E" w:rsidP="00A835BC">
                      <w:pPr>
                        <w:jc w:val="center"/>
                        <w:rPr>
                          <w:rFonts w:ascii="Myriad Pro Black SemiCond" w:hAnsi="Myriad Pro Black SemiCond"/>
                          <w:b/>
                          <w:color w:val="156CB3"/>
                          <w:sz w:val="62"/>
                        </w:rPr>
                      </w:pPr>
                      <w:r>
                        <w:rPr>
                          <w:rFonts w:ascii="Myriad Pro Black SemiCond" w:hAnsi="Myriad Pro Black SemiCond"/>
                          <w:b/>
                          <w:color w:val="156CB3"/>
                          <w:sz w:val="62"/>
                        </w:rPr>
                        <w:t>&lt;Document Name&gt;</w:t>
                      </w:r>
                    </w:p>
                    <w:p w14:paraId="4FFA10FB" w14:textId="77777777" w:rsidR="00454A98" w:rsidRPr="00AD4286" w:rsidRDefault="00454A98" w:rsidP="00A835BC">
                      <w:pPr>
                        <w:jc w:val="center"/>
                        <w:rPr>
                          <w:rFonts w:ascii="Myriad Pro Black SemiCond" w:hAnsi="Myriad Pro Black SemiCond"/>
                          <w:b/>
                          <w:color w:val="156CB3"/>
                          <w:sz w:val="62"/>
                        </w:rPr>
                      </w:pPr>
                    </w:p>
                    <w:p w14:paraId="476A4D9E" w14:textId="77777777" w:rsidR="00454A98" w:rsidRDefault="00454A98" w:rsidP="00E822CB">
                      <w:pPr>
                        <w:spacing w:line="276" w:lineRule="auto"/>
                        <w:jc w:val="center"/>
                        <w:rPr>
                          <w:rFonts w:ascii="Myriad Pro Black SemiCond" w:hAnsi="Myriad Pro Black SemiCond"/>
                          <w:b/>
                          <w:color w:val="156CB3"/>
                          <w:sz w:val="56"/>
                        </w:rPr>
                      </w:pPr>
                      <w:r>
                        <w:rPr>
                          <w:rFonts w:ascii="Myriad Pro Black SemiCond" w:hAnsi="Myriad Pro Black SemiCond"/>
                          <w:b/>
                          <w:color w:val="156CB3"/>
                          <w:sz w:val="56"/>
                        </w:rPr>
                        <w:t>&lt;PROJECT NAME&gt;</w:t>
                      </w:r>
                    </w:p>
                    <w:p w14:paraId="54307778" w14:textId="77777777" w:rsidR="00454A98" w:rsidRPr="00557595" w:rsidRDefault="00454A98" w:rsidP="00E822CB">
                      <w:pPr>
                        <w:spacing w:line="276" w:lineRule="auto"/>
                        <w:jc w:val="center"/>
                        <w:rPr>
                          <w:rFonts w:ascii="Myriad Pro Black SemiCond" w:hAnsi="Myriad Pro Black SemiCond"/>
                          <w:b/>
                          <w:color w:val="8DB3E2"/>
                          <w:sz w:val="56"/>
                        </w:rPr>
                      </w:pPr>
                      <w:r>
                        <w:rPr>
                          <w:rFonts w:ascii="Myriad Pro Black SemiCond" w:hAnsi="Myriad Pro Black SemiCond"/>
                          <w:b/>
                          <w:color w:val="8DB3E2"/>
                          <w:sz w:val="56"/>
                        </w:rPr>
                        <w:t>&lt;CLIENT NAME&gt;</w:t>
                      </w:r>
                    </w:p>
                    <w:p w14:paraId="626424F6" w14:textId="77777777" w:rsidR="00454A98" w:rsidRPr="00D87227" w:rsidRDefault="00454A98" w:rsidP="00A835BC"/>
                  </w:txbxContent>
                </v:textbox>
              </v:shape>
            </w:pict>
          </mc:Fallback>
        </mc:AlternateContent>
      </w:r>
      <w:r w:rsidR="00AF4686"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59776" behindDoc="1" locked="0" layoutInCell="1" allowOverlap="1" wp14:anchorId="1551F0DC" wp14:editId="0391D5EF">
            <wp:simplePos x="0" y="0"/>
            <wp:positionH relativeFrom="column">
              <wp:posOffset>-304800</wp:posOffset>
            </wp:positionH>
            <wp:positionV relativeFrom="paragraph">
              <wp:posOffset>-2540</wp:posOffset>
            </wp:positionV>
            <wp:extent cx="6677025" cy="751840"/>
            <wp:effectExtent l="19050" t="0" r="9525" b="0"/>
            <wp:wrapNone/>
            <wp:docPr id="12" name="Picture 12" descr="topbkr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opbkrn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751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80C4C72" w14:textId="77777777" w:rsidR="0014371C" w:rsidRPr="00A835BC" w:rsidRDefault="0014371C" w:rsidP="0014371C">
      <w:pPr>
        <w:jc w:val="center"/>
        <w:rPr>
          <w:rFonts w:ascii="Arial" w:hAnsi="Arial" w:cs="Arial"/>
          <w:color w:val="000000"/>
          <w:sz w:val="48"/>
          <w:szCs w:val="48"/>
        </w:rPr>
      </w:pPr>
    </w:p>
    <w:p w14:paraId="6ADDA52D" w14:textId="77777777" w:rsidR="00D9409D" w:rsidRPr="00A835BC" w:rsidRDefault="00D9409D">
      <w:pPr>
        <w:rPr>
          <w:rFonts w:ascii="Arial" w:hAnsi="Arial" w:cs="Arial"/>
        </w:rPr>
      </w:pPr>
    </w:p>
    <w:p w14:paraId="5416A18A" w14:textId="77777777" w:rsidR="00D9409D" w:rsidRPr="00A835BC" w:rsidRDefault="00AF4686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58752" behindDoc="1" locked="0" layoutInCell="1" allowOverlap="1" wp14:anchorId="0CC8D32C" wp14:editId="0F59EBF2">
            <wp:simplePos x="0" y="0"/>
            <wp:positionH relativeFrom="column">
              <wp:posOffset>-304800</wp:posOffset>
            </wp:positionH>
            <wp:positionV relativeFrom="paragraph">
              <wp:posOffset>106045</wp:posOffset>
            </wp:positionV>
            <wp:extent cx="6677025" cy="1473835"/>
            <wp:effectExtent l="19050" t="0" r="9525" b="0"/>
            <wp:wrapNone/>
            <wp:docPr id="11" name="Picture 11" descr="topbkr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opbkrn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1473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33FFE15" w14:textId="77777777" w:rsidR="00D9409D" w:rsidRPr="00A835BC" w:rsidRDefault="00D9409D">
      <w:pPr>
        <w:rPr>
          <w:rFonts w:ascii="Arial" w:hAnsi="Arial" w:cs="Arial"/>
        </w:rPr>
      </w:pPr>
      <w:bookmarkStart w:id="0" w:name="_GoBack"/>
    </w:p>
    <w:bookmarkEnd w:id="0"/>
    <w:p w14:paraId="49032207" w14:textId="77777777" w:rsidR="00D9409D" w:rsidRPr="00A835BC" w:rsidRDefault="00D9409D">
      <w:pPr>
        <w:rPr>
          <w:rFonts w:ascii="Arial" w:hAnsi="Arial" w:cs="Arial"/>
        </w:rPr>
      </w:pPr>
    </w:p>
    <w:p w14:paraId="183D3B71" w14:textId="77777777" w:rsidR="00D9409D" w:rsidRPr="00A835BC" w:rsidRDefault="0014371C" w:rsidP="0014371C">
      <w:pPr>
        <w:tabs>
          <w:tab w:val="left" w:pos="2355"/>
        </w:tabs>
        <w:rPr>
          <w:rFonts w:ascii="Arial" w:hAnsi="Arial" w:cs="Arial"/>
        </w:rPr>
      </w:pPr>
      <w:r w:rsidRPr="00A835BC">
        <w:rPr>
          <w:rFonts w:ascii="Arial" w:hAnsi="Arial" w:cs="Arial"/>
        </w:rPr>
        <w:tab/>
      </w:r>
    </w:p>
    <w:p w14:paraId="001E20D1" w14:textId="77777777" w:rsidR="00D9409D" w:rsidRPr="00A835BC" w:rsidRDefault="00D9409D">
      <w:pPr>
        <w:rPr>
          <w:rFonts w:ascii="Arial" w:hAnsi="Arial" w:cs="Arial"/>
        </w:rPr>
      </w:pPr>
    </w:p>
    <w:p w14:paraId="1EDD9F56" w14:textId="77777777" w:rsidR="002A57C6" w:rsidRPr="00A835BC" w:rsidRDefault="002A57C6">
      <w:pPr>
        <w:rPr>
          <w:rFonts w:ascii="Arial" w:hAnsi="Arial" w:cs="Arial"/>
        </w:rPr>
      </w:pPr>
    </w:p>
    <w:p w14:paraId="37365C91" w14:textId="77777777" w:rsidR="002A57C6" w:rsidRPr="00A835BC" w:rsidRDefault="002A57C6">
      <w:pPr>
        <w:rPr>
          <w:rFonts w:ascii="Arial" w:hAnsi="Arial" w:cs="Arial"/>
        </w:rPr>
      </w:pPr>
    </w:p>
    <w:p w14:paraId="3B8A02FD" w14:textId="77777777" w:rsidR="002A57C6" w:rsidRPr="00A835BC" w:rsidRDefault="002A57C6">
      <w:pPr>
        <w:rPr>
          <w:rFonts w:ascii="Arial" w:hAnsi="Arial" w:cs="Arial"/>
        </w:rPr>
      </w:pPr>
    </w:p>
    <w:p w14:paraId="38A1755C" w14:textId="77777777" w:rsidR="002A57C6" w:rsidRPr="00A835BC" w:rsidRDefault="002A57C6">
      <w:pPr>
        <w:rPr>
          <w:rFonts w:ascii="Arial" w:hAnsi="Arial" w:cs="Arial"/>
        </w:rPr>
      </w:pPr>
    </w:p>
    <w:p w14:paraId="25200EE9" w14:textId="1BA36C9A" w:rsidR="002A57C6" w:rsidRPr="00A835BC" w:rsidRDefault="002A57C6">
      <w:pPr>
        <w:rPr>
          <w:rFonts w:ascii="Arial" w:hAnsi="Arial" w:cs="Arial"/>
        </w:rPr>
      </w:pPr>
    </w:p>
    <w:p w14:paraId="59E8B4DE" w14:textId="77777777" w:rsidR="002A57C6" w:rsidRPr="00A835BC" w:rsidRDefault="002A57C6">
      <w:pPr>
        <w:rPr>
          <w:rFonts w:ascii="Arial" w:hAnsi="Arial" w:cs="Arial"/>
        </w:rPr>
      </w:pPr>
    </w:p>
    <w:p w14:paraId="4F6F99A4" w14:textId="77777777" w:rsidR="002A57C6" w:rsidRPr="00A835BC" w:rsidRDefault="002A57C6">
      <w:pPr>
        <w:rPr>
          <w:rFonts w:ascii="Arial" w:hAnsi="Arial" w:cs="Arial"/>
          <w:vertAlign w:val="subscript"/>
        </w:rPr>
      </w:pPr>
    </w:p>
    <w:p w14:paraId="0765FF20" w14:textId="77777777" w:rsidR="00D87227" w:rsidRPr="00A835BC" w:rsidRDefault="00D87227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50"/>
        <w:tblW w:w="9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700"/>
        <w:gridCol w:w="270"/>
        <w:gridCol w:w="1440"/>
        <w:gridCol w:w="1800"/>
        <w:gridCol w:w="270"/>
        <w:gridCol w:w="2340"/>
        <w:gridCol w:w="630"/>
      </w:tblGrid>
      <w:tr w:rsidR="002A6C93" w:rsidRPr="0020230F" w14:paraId="1E2216D8" w14:textId="77777777" w:rsidTr="00FD1897">
        <w:trPr>
          <w:gridBefore w:val="1"/>
          <w:gridAfter w:val="1"/>
          <w:wBefore w:w="540" w:type="dxa"/>
          <w:wAfter w:w="630" w:type="dxa"/>
          <w:trHeight w:val="403"/>
        </w:trPr>
        <w:tc>
          <w:tcPr>
            <w:tcW w:w="4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91A3B" w14:textId="77777777" w:rsidR="002A6C93" w:rsidRPr="0020230F" w:rsidRDefault="002A6C93" w:rsidP="00FD1897">
            <w:pPr>
              <w:rPr>
                <w:rFonts w:ascii="Book Antiqua" w:hAnsi="Book Antiqua"/>
                <w:b/>
              </w:rPr>
            </w:pPr>
            <w:bookmarkStart w:id="1" w:name="_Toc510427441"/>
            <w:bookmarkStart w:id="2" w:name="_Toc510427506"/>
            <w:bookmarkStart w:id="3" w:name="_Toc510942735"/>
            <w:bookmarkStart w:id="4" w:name="_Toc510952451"/>
            <w:bookmarkStart w:id="5" w:name="_Toc510956212"/>
            <w:r w:rsidRPr="0020230F">
              <w:rPr>
                <w:rFonts w:ascii="Book Antiqua" w:hAnsi="Book Antiqua"/>
                <w:b/>
              </w:rPr>
              <w:t>Project Name:</w:t>
            </w:r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4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3EB2" w14:textId="77777777" w:rsidR="002A6C93" w:rsidRPr="0020230F" w:rsidRDefault="002A6C93" w:rsidP="00FD1897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&lt;TBD – Project Name&gt;</w:t>
            </w:r>
          </w:p>
        </w:tc>
      </w:tr>
      <w:tr w:rsidR="002A6C93" w:rsidRPr="0020230F" w14:paraId="28127E1A" w14:textId="77777777" w:rsidTr="00FD1897">
        <w:trPr>
          <w:gridBefore w:val="1"/>
          <w:gridAfter w:val="1"/>
          <w:wBefore w:w="540" w:type="dxa"/>
          <w:wAfter w:w="630" w:type="dxa"/>
          <w:trHeight w:val="403"/>
        </w:trPr>
        <w:tc>
          <w:tcPr>
            <w:tcW w:w="4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330B1" w14:textId="77777777" w:rsidR="002A6C93" w:rsidRPr="0020230F" w:rsidRDefault="002A6C93" w:rsidP="00FD1897">
            <w:pPr>
              <w:rPr>
                <w:rFonts w:ascii="Book Antiqua" w:hAnsi="Book Antiqua"/>
                <w:b/>
              </w:rPr>
            </w:pPr>
            <w:bookmarkStart w:id="6" w:name="_Toc510427442"/>
            <w:bookmarkStart w:id="7" w:name="_Toc510427507"/>
            <w:bookmarkStart w:id="8" w:name="_Toc510942736"/>
            <w:bookmarkStart w:id="9" w:name="_Toc510952452"/>
            <w:bookmarkStart w:id="10" w:name="_Toc510956213"/>
            <w:r w:rsidRPr="0020230F">
              <w:rPr>
                <w:rFonts w:ascii="Book Antiqua" w:hAnsi="Book Antiqua"/>
                <w:b/>
              </w:rPr>
              <w:t>Client Name:</w:t>
            </w:r>
            <w:bookmarkEnd w:id="6"/>
            <w:bookmarkEnd w:id="7"/>
            <w:bookmarkEnd w:id="8"/>
            <w:bookmarkEnd w:id="9"/>
            <w:bookmarkEnd w:id="10"/>
          </w:p>
        </w:tc>
        <w:tc>
          <w:tcPr>
            <w:tcW w:w="4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FB011" w14:textId="77777777" w:rsidR="002A6C93" w:rsidRPr="0020230F" w:rsidRDefault="002A6C93" w:rsidP="00FD1897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&lt;TBD – Client Name&gt;</w:t>
            </w:r>
          </w:p>
        </w:tc>
      </w:tr>
      <w:tr w:rsidR="002A6C93" w:rsidRPr="0020230F" w14:paraId="43300864" w14:textId="77777777" w:rsidTr="00FD1897">
        <w:trPr>
          <w:gridBefore w:val="1"/>
          <w:gridAfter w:val="1"/>
          <w:wBefore w:w="540" w:type="dxa"/>
          <w:wAfter w:w="630" w:type="dxa"/>
          <w:trHeight w:val="403"/>
        </w:trPr>
        <w:tc>
          <w:tcPr>
            <w:tcW w:w="4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C8415" w14:textId="77777777" w:rsidR="002A6C93" w:rsidRDefault="002A6C93" w:rsidP="00FD1897">
            <w:pPr>
              <w:rPr>
                <w:rFonts w:ascii="Book Antiqua" w:hAnsi="Book Antiqua"/>
                <w:b/>
              </w:rPr>
            </w:pPr>
            <w:bookmarkStart w:id="11" w:name="_Toc510427443"/>
            <w:bookmarkStart w:id="12" w:name="_Toc510427508"/>
            <w:bookmarkStart w:id="13" w:name="_Toc510942737"/>
            <w:bookmarkStart w:id="14" w:name="_Toc510952453"/>
            <w:bookmarkStart w:id="15" w:name="_Toc510956214"/>
            <w:r>
              <w:rPr>
                <w:rFonts w:ascii="Book Antiqua" w:hAnsi="Book Antiqua"/>
                <w:b/>
              </w:rPr>
              <w:t xml:space="preserve">Naico Project </w:t>
            </w:r>
            <w:r w:rsidR="004A70BE">
              <w:rPr>
                <w:rFonts w:ascii="Book Antiqua" w:hAnsi="Book Antiqua"/>
                <w:b/>
              </w:rPr>
              <w:t>Manager</w:t>
            </w:r>
            <w:r w:rsidRPr="0020230F">
              <w:rPr>
                <w:rFonts w:ascii="Book Antiqua" w:hAnsi="Book Antiqua"/>
                <w:b/>
              </w:rPr>
              <w:t xml:space="preserve"> </w:t>
            </w:r>
          </w:p>
          <w:p w14:paraId="0BE41544" w14:textId="77777777" w:rsidR="002A6C93" w:rsidRPr="0020230F" w:rsidRDefault="002A6C93" w:rsidP="00FD1897">
            <w:pPr>
              <w:rPr>
                <w:rFonts w:ascii="Book Antiqua" w:hAnsi="Book Antiqua"/>
                <w:b/>
              </w:rPr>
            </w:pPr>
            <w:r w:rsidRPr="0020230F">
              <w:rPr>
                <w:rFonts w:ascii="Book Antiqua" w:hAnsi="Book Antiqua"/>
                <w:b/>
              </w:rPr>
              <w:t>(Name and Email ID):</w:t>
            </w:r>
            <w:bookmarkEnd w:id="11"/>
            <w:bookmarkEnd w:id="12"/>
            <w:bookmarkEnd w:id="13"/>
            <w:bookmarkEnd w:id="14"/>
            <w:bookmarkEnd w:id="15"/>
          </w:p>
        </w:tc>
        <w:tc>
          <w:tcPr>
            <w:tcW w:w="4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079F1" w14:textId="77777777" w:rsidR="002A6C93" w:rsidRDefault="002A6C93" w:rsidP="00FD1897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&lt;TBD – Project </w:t>
            </w:r>
            <w:r w:rsidR="00741C02">
              <w:rPr>
                <w:rFonts w:ascii="Book Antiqua" w:hAnsi="Book Antiqua"/>
              </w:rPr>
              <w:t>Manager</w:t>
            </w:r>
            <w:r>
              <w:rPr>
                <w:rFonts w:ascii="Book Antiqua" w:hAnsi="Book Antiqua"/>
              </w:rPr>
              <w:t xml:space="preserve"> Name&gt;</w:t>
            </w:r>
          </w:p>
          <w:p w14:paraId="3B22DAC8" w14:textId="77777777" w:rsidR="002A6C93" w:rsidRPr="0020230F" w:rsidRDefault="002A6C93" w:rsidP="00741C02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&lt;TBD – Project </w:t>
            </w:r>
            <w:r w:rsidR="00741C02">
              <w:rPr>
                <w:rFonts w:ascii="Book Antiqua" w:hAnsi="Book Antiqua"/>
              </w:rPr>
              <w:t>Manager</w:t>
            </w:r>
            <w:r>
              <w:rPr>
                <w:rFonts w:ascii="Book Antiqua" w:hAnsi="Book Antiqua"/>
              </w:rPr>
              <w:t xml:space="preserve"> Email ID&gt;</w:t>
            </w:r>
          </w:p>
        </w:tc>
      </w:tr>
      <w:tr w:rsidR="00741C02" w:rsidRPr="0020230F" w14:paraId="5634F9CA" w14:textId="77777777" w:rsidTr="00FD1897">
        <w:trPr>
          <w:gridBefore w:val="1"/>
          <w:gridAfter w:val="1"/>
          <w:wBefore w:w="540" w:type="dxa"/>
          <w:wAfter w:w="630" w:type="dxa"/>
          <w:trHeight w:val="403"/>
        </w:trPr>
        <w:tc>
          <w:tcPr>
            <w:tcW w:w="4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EC716" w14:textId="77777777" w:rsidR="00741C02" w:rsidRDefault="00741C02" w:rsidP="00741C02">
            <w:pPr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Naico Project Lead</w:t>
            </w:r>
            <w:r w:rsidRPr="0020230F">
              <w:rPr>
                <w:rFonts w:ascii="Book Antiqua" w:hAnsi="Book Antiqua"/>
                <w:b/>
              </w:rPr>
              <w:t xml:space="preserve"> </w:t>
            </w:r>
          </w:p>
          <w:p w14:paraId="45E859E7" w14:textId="77777777" w:rsidR="00741C02" w:rsidRPr="0020230F" w:rsidRDefault="00741C02" w:rsidP="00741C02">
            <w:pPr>
              <w:rPr>
                <w:rFonts w:ascii="Book Antiqua" w:hAnsi="Book Antiqua"/>
                <w:b/>
              </w:rPr>
            </w:pPr>
            <w:r w:rsidRPr="0020230F">
              <w:rPr>
                <w:rFonts w:ascii="Book Antiqua" w:hAnsi="Book Antiqua"/>
                <w:b/>
              </w:rPr>
              <w:t>(Name and Email ID):</w:t>
            </w:r>
          </w:p>
        </w:tc>
        <w:tc>
          <w:tcPr>
            <w:tcW w:w="4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DD49F" w14:textId="77777777" w:rsidR="00741C02" w:rsidRDefault="00741C02" w:rsidP="00741C02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&lt;TBD – Project Lead Name&gt;</w:t>
            </w:r>
          </w:p>
          <w:p w14:paraId="5C62D291" w14:textId="77777777" w:rsidR="00741C02" w:rsidRPr="0020230F" w:rsidRDefault="00741C02" w:rsidP="00741C02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&lt;TBD – Project Lead Email ID&gt;</w:t>
            </w:r>
          </w:p>
        </w:tc>
      </w:tr>
      <w:tr w:rsidR="001F415E" w:rsidRPr="0020230F" w14:paraId="32D60727" w14:textId="77777777" w:rsidTr="00FD1897">
        <w:trPr>
          <w:gridBefore w:val="1"/>
          <w:gridAfter w:val="1"/>
          <w:wBefore w:w="540" w:type="dxa"/>
          <w:wAfter w:w="630" w:type="dxa"/>
          <w:trHeight w:val="403"/>
        </w:trPr>
        <w:tc>
          <w:tcPr>
            <w:tcW w:w="4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F908D" w14:textId="77777777" w:rsidR="001F415E" w:rsidRDefault="001F415E" w:rsidP="001F415E">
            <w:pPr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Naico QA Lead</w:t>
            </w:r>
            <w:r w:rsidRPr="0020230F">
              <w:rPr>
                <w:rFonts w:ascii="Book Antiqua" w:hAnsi="Book Antiqua"/>
                <w:b/>
              </w:rPr>
              <w:t xml:space="preserve"> </w:t>
            </w:r>
          </w:p>
          <w:p w14:paraId="723946B7" w14:textId="77777777" w:rsidR="001F415E" w:rsidRPr="0020230F" w:rsidRDefault="001F415E" w:rsidP="001F415E">
            <w:pPr>
              <w:rPr>
                <w:rFonts w:ascii="Book Antiqua" w:hAnsi="Book Antiqua"/>
                <w:b/>
              </w:rPr>
            </w:pPr>
            <w:r w:rsidRPr="0020230F">
              <w:rPr>
                <w:rFonts w:ascii="Book Antiqua" w:hAnsi="Book Antiqua"/>
                <w:b/>
              </w:rPr>
              <w:t>(Name and Email ID):</w:t>
            </w:r>
          </w:p>
        </w:tc>
        <w:tc>
          <w:tcPr>
            <w:tcW w:w="4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ABDFD" w14:textId="77777777" w:rsidR="001F415E" w:rsidRDefault="001F415E" w:rsidP="001F415E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&lt;TBD – QA Lead Name&gt;</w:t>
            </w:r>
          </w:p>
          <w:p w14:paraId="26374EC8" w14:textId="77777777" w:rsidR="001F415E" w:rsidRPr="0020230F" w:rsidRDefault="001F415E" w:rsidP="001F415E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&lt;TBD – QA Lead Email ID&gt;</w:t>
            </w:r>
          </w:p>
        </w:tc>
      </w:tr>
      <w:tr w:rsidR="001F415E" w:rsidRPr="0020230F" w14:paraId="1EEC6937" w14:textId="77777777" w:rsidTr="00FD1897">
        <w:trPr>
          <w:gridBefore w:val="1"/>
          <w:gridAfter w:val="1"/>
          <w:wBefore w:w="540" w:type="dxa"/>
          <w:wAfter w:w="630" w:type="dxa"/>
          <w:trHeight w:val="403"/>
        </w:trPr>
        <w:tc>
          <w:tcPr>
            <w:tcW w:w="4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D3B5C" w14:textId="77777777" w:rsidR="001F415E" w:rsidRDefault="001F415E" w:rsidP="001F415E">
            <w:pPr>
              <w:rPr>
                <w:rFonts w:ascii="Book Antiqua" w:hAnsi="Book Antiqua"/>
                <w:b/>
              </w:rPr>
            </w:pPr>
            <w:bookmarkStart w:id="16" w:name="_Toc510942738"/>
            <w:bookmarkStart w:id="17" w:name="_Toc510952454"/>
            <w:bookmarkStart w:id="18" w:name="_Toc510956215"/>
            <w:r w:rsidRPr="0020230F">
              <w:rPr>
                <w:rFonts w:ascii="Book Antiqua" w:hAnsi="Book Antiqua"/>
                <w:b/>
              </w:rPr>
              <w:t xml:space="preserve">Customer </w:t>
            </w:r>
            <w:r>
              <w:rPr>
                <w:rFonts w:ascii="Book Antiqua" w:hAnsi="Book Antiqua"/>
                <w:b/>
              </w:rPr>
              <w:t>Technical Contact</w:t>
            </w:r>
            <w:r w:rsidRPr="0020230F">
              <w:rPr>
                <w:rFonts w:ascii="Book Antiqua" w:hAnsi="Book Antiqua"/>
                <w:b/>
              </w:rPr>
              <w:t xml:space="preserve"> </w:t>
            </w:r>
          </w:p>
          <w:p w14:paraId="5D3B0A3E" w14:textId="77777777" w:rsidR="001F415E" w:rsidRPr="0020230F" w:rsidRDefault="001F415E" w:rsidP="001F415E">
            <w:pPr>
              <w:rPr>
                <w:rFonts w:ascii="Book Antiqua" w:hAnsi="Book Antiqua"/>
                <w:b/>
              </w:rPr>
            </w:pPr>
            <w:r w:rsidRPr="0020230F">
              <w:rPr>
                <w:rFonts w:ascii="Book Antiqua" w:hAnsi="Book Antiqua"/>
                <w:b/>
              </w:rPr>
              <w:t>(Name and Email ID):</w:t>
            </w:r>
            <w:bookmarkEnd w:id="16"/>
            <w:bookmarkEnd w:id="17"/>
            <w:bookmarkEnd w:id="18"/>
          </w:p>
        </w:tc>
        <w:tc>
          <w:tcPr>
            <w:tcW w:w="4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4D3DA" w14:textId="77777777" w:rsidR="001F415E" w:rsidRDefault="001F415E" w:rsidP="001F415E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&lt;TBD – Customer Contact Name&gt;</w:t>
            </w:r>
          </w:p>
          <w:p w14:paraId="7D40182D" w14:textId="77777777" w:rsidR="001F415E" w:rsidRPr="0020230F" w:rsidRDefault="001F415E" w:rsidP="001F415E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&lt;TBD – Customer Contact Email ID&gt;</w:t>
            </w:r>
          </w:p>
        </w:tc>
      </w:tr>
      <w:tr w:rsidR="001F415E" w:rsidRPr="0020230F" w14:paraId="35B19390" w14:textId="77777777" w:rsidTr="00FD1897">
        <w:trPr>
          <w:gridBefore w:val="1"/>
          <w:gridAfter w:val="1"/>
          <w:wBefore w:w="540" w:type="dxa"/>
          <w:wAfter w:w="630" w:type="dxa"/>
          <w:trHeight w:val="403"/>
        </w:trPr>
        <w:tc>
          <w:tcPr>
            <w:tcW w:w="4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D27FD" w14:textId="77777777" w:rsidR="001F415E" w:rsidRDefault="001F415E" w:rsidP="001F415E">
            <w:pPr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Customer Project Owner</w:t>
            </w:r>
          </w:p>
          <w:p w14:paraId="3843F9EA" w14:textId="77777777" w:rsidR="001F415E" w:rsidRPr="0020230F" w:rsidRDefault="001F415E" w:rsidP="001F415E">
            <w:pPr>
              <w:rPr>
                <w:rFonts w:ascii="Book Antiqua" w:hAnsi="Book Antiqua"/>
                <w:b/>
              </w:rPr>
            </w:pPr>
            <w:r w:rsidRPr="0020230F">
              <w:rPr>
                <w:rFonts w:ascii="Book Antiqua" w:hAnsi="Book Antiqua"/>
                <w:b/>
              </w:rPr>
              <w:t>(Name and Email ID):</w:t>
            </w:r>
          </w:p>
        </w:tc>
        <w:tc>
          <w:tcPr>
            <w:tcW w:w="4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75A28" w14:textId="77777777" w:rsidR="001F415E" w:rsidRDefault="001F415E" w:rsidP="001F415E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&lt;TBD – Customer Contact Name&gt;</w:t>
            </w:r>
          </w:p>
          <w:p w14:paraId="3AAA6355" w14:textId="77777777" w:rsidR="001F415E" w:rsidRDefault="001F415E" w:rsidP="001F415E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&lt;TBD – Customer Contact Email ID&gt;</w:t>
            </w:r>
          </w:p>
        </w:tc>
      </w:tr>
      <w:tr w:rsidR="001F415E" w:rsidRPr="0020230F" w14:paraId="733F77A6" w14:textId="77777777" w:rsidTr="00FD1897">
        <w:trPr>
          <w:trHeight w:val="403"/>
        </w:trPr>
        <w:tc>
          <w:tcPr>
            <w:tcW w:w="32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76D36D" w14:textId="77777777" w:rsidR="001F415E" w:rsidRPr="0020230F" w:rsidRDefault="001F415E" w:rsidP="001F415E">
            <w:pPr>
              <w:rPr>
                <w:rFonts w:ascii="Book Antiqua" w:hAnsi="Book Antiqua"/>
                <w:b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199EDD2" w14:textId="77777777" w:rsidR="001F415E" w:rsidRPr="0020230F" w:rsidRDefault="001F415E" w:rsidP="001F415E">
            <w:pPr>
              <w:rPr>
                <w:rFonts w:ascii="Book Antiqua" w:hAnsi="Book Antiqua"/>
                <w:b/>
              </w:rPr>
            </w:pPr>
          </w:p>
        </w:tc>
        <w:tc>
          <w:tcPr>
            <w:tcW w:w="32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453017" w14:textId="77777777" w:rsidR="001F415E" w:rsidRPr="0020230F" w:rsidRDefault="001F415E" w:rsidP="001F415E">
            <w:pPr>
              <w:rPr>
                <w:rFonts w:ascii="Book Antiqua" w:hAnsi="Book Antiqua"/>
                <w:b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E528892" w14:textId="77777777" w:rsidR="001F415E" w:rsidRPr="0020230F" w:rsidRDefault="001F415E" w:rsidP="001F415E">
            <w:pPr>
              <w:rPr>
                <w:rFonts w:ascii="Book Antiqua" w:hAnsi="Book Antiqua"/>
                <w:b/>
              </w:rPr>
            </w:pPr>
          </w:p>
        </w:tc>
        <w:tc>
          <w:tcPr>
            <w:tcW w:w="29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4E2070" w14:textId="77777777" w:rsidR="001F415E" w:rsidRPr="0020230F" w:rsidRDefault="001F415E" w:rsidP="001F415E">
            <w:pPr>
              <w:rPr>
                <w:rFonts w:ascii="Book Antiqua" w:hAnsi="Book Antiqua"/>
                <w:b/>
              </w:rPr>
            </w:pPr>
          </w:p>
        </w:tc>
      </w:tr>
    </w:tbl>
    <w:p w14:paraId="64DE0B05" w14:textId="77777777" w:rsidR="002A6C93" w:rsidRDefault="002A6C93">
      <w:pPr>
        <w:rPr>
          <w:rFonts w:ascii="Arial" w:hAnsi="Arial" w:cs="Arial"/>
        </w:rPr>
      </w:pPr>
    </w:p>
    <w:p w14:paraId="3559B86D" w14:textId="77777777" w:rsidR="002A6C93" w:rsidRDefault="002A6C93">
      <w:pPr>
        <w:rPr>
          <w:rFonts w:ascii="Arial" w:hAnsi="Arial" w:cs="Arial"/>
        </w:rPr>
      </w:pPr>
    </w:p>
    <w:p w14:paraId="4E04FFDE" w14:textId="77777777" w:rsidR="002A6C93" w:rsidRDefault="002A6C93">
      <w:pPr>
        <w:rPr>
          <w:rFonts w:ascii="Arial" w:hAnsi="Arial" w:cs="Arial"/>
        </w:rPr>
      </w:pPr>
    </w:p>
    <w:p w14:paraId="30D8D26C" w14:textId="77777777" w:rsidR="002A6C93" w:rsidRDefault="002A6C93">
      <w:pPr>
        <w:rPr>
          <w:rFonts w:ascii="Arial" w:hAnsi="Arial" w:cs="Arial"/>
        </w:rPr>
      </w:pPr>
    </w:p>
    <w:p w14:paraId="090D4CDC" w14:textId="77777777" w:rsidR="002A6C93" w:rsidRDefault="002A6C93">
      <w:pPr>
        <w:rPr>
          <w:rFonts w:ascii="Arial" w:hAnsi="Arial" w:cs="Arial"/>
        </w:rPr>
      </w:pPr>
    </w:p>
    <w:p w14:paraId="5E4A3C4F" w14:textId="77777777" w:rsidR="002A6C93" w:rsidRDefault="002A6C93">
      <w:pPr>
        <w:rPr>
          <w:rFonts w:ascii="Arial" w:hAnsi="Arial" w:cs="Arial"/>
        </w:rPr>
      </w:pPr>
    </w:p>
    <w:p w14:paraId="60F878DD" w14:textId="77777777" w:rsidR="002A57C6" w:rsidRPr="00A835BC" w:rsidRDefault="00AF4686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US"/>
        </w:rPr>
        <w:drawing>
          <wp:anchor distT="0" distB="0" distL="0" distR="0" simplePos="0" relativeHeight="251655680" behindDoc="0" locked="0" layoutInCell="1" allowOverlap="1" wp14:anchorId="28ADE644" wp14:editId="326789EF">
            <wp:simplePos x="0" y="0"/>
            <wp:positionH relativeFrom="column">
              <wp:posOffset>-65405</wp:posOffset>
            </wp:positionH>
            <wp:positionV relativeFrom="paragraph">
              <wp:posOffset>215265</wp:posOffset>
            </wp:positionV>
            <wp:extent cx="1831340" cy="410845"/>
            <wp:effectExtent l="1905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340" cy="4108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anchor>
        </w:drawing>
      </w:r>
    </w:p>
    <w:p w14:paraId="3741B224" w14:textId="77777777" w:rsidR="002A57C6" w:rsidRPr="00A835BC" w:rsidRDefault="002A57C6" w:rsidP="00494C9E">
      <w:pPr>
        <w:rPr>
          <w:rFonts w:ascii="Arial" w:hAnsi="Arial" w:cs="Arial"/>
          <w:color w:val="156CB3"/>
          <w:sz w:val="16"/>
          <w:szCs w:val="16"/>
        </w:rPr>
      </w:pPr>
      <w:r w:rsidRPr="00A835BC">
        <w:rPr>
          <w:rFonts w:ascii="Arial" w:hAnsi="Arial" w:cs="Arial"/>
          <w:iCs/>
          <w:color w:val="156CB3"/>
          <w:sz w:val="16"/>
          <w:szCs w:val="16"/>
        </w:rPr>
        <w:t>Connecting Intelligence and Information</w:t>
      </w:r>
    </w:p>
    <w:p w14:paraId="6E5BF295" w14:textId="77777777" w:rsidR="00494C9E" w:rsidRPr="00A835BC" w:rsidRDefault="00494C9E" w:rsidP="00494C9E">
      <w:pPr>
        <w:rPr>
          <w:rFonts w:ascii="Arial" w:hAnsi="Arial" w:cs="Arial"/>
          <w:color w:val="808080"/>
          <w:sz w:val="20"/>
          <w:szCs w:val="20"/>
        </w:rPr>
      </w:pPr>
    </w:p>
    <w:p w14:paraId="5876205C" w14:textId="77777777" w:rsidR="002A57C6" w:rsidRPr="00611631" w:rsidRDefault="002A57C6" w:rsidP="00494C9E">
      <w:pPr>
        <w:rPr>
          <w:rFonts w:ascii="Book Antiqua" w:hAnsi="Book Antiqua" w:cs="Arial"/>
          <w:color w:val="808080"/>
          <w:sz w:val="20"/>
          <w:szCs w:val="20"/>
        </w:rPr>
      </w:pPr>
      <w:r w:rsidRPr="00611631">
        <w:rPr>
          <w:rFonts w:ascii="Book Antiqua" w:hAnsi="Book Antiqua" w:cs="Arial"/>
          <w:color w:val="808080"/>
          <w:sz w:val="20"/>
          <w:szCs w:val="20"/>
        </w:rPr>
        <w:t>Naico Information Technology Services (P) Ltd.</w:t>
      </w:r>
    </w:p>
    <w:p w14:paraId="46C4485B" w14:textId="77777777" w:rsidR="002A57C6" w:rsidRPr="00611631" w:rsidRDefault="002A57C6" w:rsidP="00494C9E">
      <w:pPr>
        <w:rPr>
          <w:rFonts w:ascii="Book Antiqua" w:hAnsi="Book Antiqua" w:cs="Arial"/>
          <w:color w:val="808080"/>
          <w:sz w:val="20"/>
          <w:szCs w:val="20"/>
        </w:rPr>
      </w:pPr>
      <w:r w:rsidRPr="00611631">
        <w:rPr>
          <w:rFonts w:ascii="Book Antiqua" w:hAnsi="Book Antiqua" w:cs="Arial"/>
          <w:color w:val="808080"/>
          <w:sz w:val="20"/>
          <w:szCs w:val="20"/>
        </w:rPr>
        <w:t>Infopark, Kochi, Kerala, India</w:t>
      </w:r>
    </w:p>
    <w:p w14:paraId="7318AA37" w14:textId="77777777" w:rsidR="002A57C6" w:rsidRPr="00611631" w:rsidRDefault="00E8198A" w:rsidP="00494C9E">
      <w:pPr>
        <w:rPr>
          <w:rFonts w:ascii="Book Antiqua" w:hAnsi="Book Antiqua" w:cs="Arial"/>
          <w:color w:val="808080"/>
          <w:sz w:val="20"/>
          <w:szCs w:val="20"/>
        </w:rPr>
      </w:pPr>
      <w:hyperlink r:id="rId11" w:history="1">
        <w:r w:rsidR="00A835BC" w:rsidRPr="00611631">
          <w:rPr>
            <w:rStyle w:val="Hyperlink"/>
            <w:rFonts w:ascii="Book Antiqua" w:hAnsi="Book Antiqua" w:cs="Arial"/>
            <w:sz w:val="20"/>
            <w:szCs w:val="20"/>
          </w:rPr>
          <w:t>www.naicoits.com</w:t>
        </w:r>
      </w:hyperlink>
    </w:p>
    <w:p w14:paraId="1446F40C" w14:textId="77777777" w:rsidR="00A07C9B" w:rsidRDefault="00A07C9B">
      <w:pPr>
        <w:widowControl/>
        <w:suppressAutoHyphens w:val="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10D31C7" w14:textId="77777777" w:rsidR="00CE3FCA" w:rsidRDefault="0075317D" w:rsidP="00826FC3">
      <w:pPr>
        <w:pStyle w:val="TOC2"/>
        <w:tabs>
          <w:tab w:val="left" w:pos="880"/>
        </w:tabs>
        <w:rPr>
          <w:rFonts w:ascii="Arial" w:hAnsi="Arial" w:cs="Arial"/>
        </w:rPr>
      </w:pPr>
      <w:r w:rsidRPr="00CE3FCA">
        <w:rPr>
          <w:rFonts w:ascii="Arial" w:hAnsi="Arial" w:cs="Arial"/>
        </w:rPr>
        <w:lastRenderedPageBreak/>
        <w:fldChar w:fldCharType="begin"/>
      </w:r>
      <w:r w:rsidR="00A51C6C">
        <w:rPr>
          <w:rFonts w:ascii="Arial" w:hAnsi="Arial" w:cs="Arial"/>
        </w:rPr>
        <w:instrText xml:space="preserve"> TOC \o "2-3" \h \z \t "Heading 1,2,Title,1" </w:instrText>
      </w:r>
      <w:r w:rsidRPr="00CE3FCA">
        <w:rPr>
          <w:rFonts w:ascii="Arial" w:hAnsi="Arial" w:cs="Arial"/>
        </w:rPr>
        <w:fldChar w:fldCharType="end"/>
      </w:r>
    </w:p>
    <w:p w14:paraId="723B425B" w14:textId="77777777" w:rsidR="00CE3FCA" w:rsidRDefault="00CE3FCA" w:rsidP="00CE3FCA">
      <w:pPr>
        <w:jc w:val="both"/>
        <w:rPr>
          <w:rFonts w:ascii="Arial" w:hAnsi="Arial" w:cs="Arial"/>
        </w:rPr>
      </w:pPr>
    </w:p>
    <w:p w14:paraId="666D9D8F" w14:textId="77777777" w:rsidR="00CE3FCA" w:rsidRPr="00CE3FCA" w:rsidRDefault="00CE3FCA" w:rsidP="00CE3FCA">
      <w:pPr>
        <w:jc w:val="both"/>
        <w:rPr>
          <w:rFonts w:ascii="Book Antiqua" w:hAnsi="Book Antiqua" w:cs="Arial"/>
          <w:b/>
          <w:u w:val="single"/>
        </w:rPr>
      </w:pPr>
      <w:r w:rsidRPr="00CE3FCA">
        <w:rPr>
          <w:rFonts w:ascii="Book Antiqua" w:hAnsi="Book Antiqua" w:cs="Arial"/>
          <w:b/>
          <w:u w:val="single"/>
        </w:rPr>
        <w:t>REVISION HISTORY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3"/>
        <w:gridCol w:w="1330"/>
        <w:gridCol w:w="3710"/>
        <w:gridCol w:w="1221"/>
        <w:gridCol w:w="1310"/>
        <w:gridCol w:w="1323"/>
      </w:tblGrid>
      <w:tr w:rsidR="000A2E5E" w:rsidRPr="00A03FF5" w14:paraId="165A56E8" w14:textId="77777777" w:rsidTr="000A2E5E">
        <w:trPr>
          <w:trHeight w:val="400"/>
        </w:trPr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1642701C" w14:textId="77777777" w:rsidR="000A2E5E" w:rsidRPr="00A03FF5" w:rsidRDefault="000A2E5E" w:rsidP="00FD1897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Rev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0DD3B100" w14:textId="77777777" w:rsidR="000A2E5E" w:rsidRPr="00A03FF5" w:rsidRDefault="000A2E5E" w:rsidP="00FD1897">
            <w:pPr>
              <w:jc w:val="center"/>
              <w:rPr>
                <w:rFonts w:ascii="Book Antiqua" w:hAnsi="Book Antiqua"/>
                <w:b/>
              </w:rPr>
            </w:pPr>
            <w:r w:rsidRPr="00A03FF5">
              <w:rPr>
                <w:rFonts w:ascii="Book Antiqua" w:hAnsi="Book Antiqua"/>
                <w:b/>
              </w:rPr>
              <w:t>Date of Revision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0D3A03C7" w14:textId="77777777" w:rsidR="000A2E5E" w:rsidRPr="00A03FF5" w:rsidRDefault="000A2E5E" w:rsidP="00FD1897">
            <w:pPr>
              <w:jc w:val="center"/>
              <w:rPr>
                <w:rFonts w:ascii="Book Antiqua" w:hAnsi="Book Antiqua"/>
                <w:b/>
              </w:rPr>
            </w:pPr>
            <w:r w:rsidRPr="00A03FF5">
              <w:rPr>
                <w:rFonts w:ascii="Book Antiqua" w:hAnsi="Book Antiqua"/>
                <w:b/>
              </w:rPr>
              <w:t>Description of Change</w:t>
            </w: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05AF944E" w14:textId="19D90D94" w:rsidR="000A2E5E" w:rsidRPr="00A03FF5" w:rsidRDefault="000A2E5E" w:rsidP="000A2E5E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Prepared By</w:t>
            </w: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18CE972C" w14:textId="12F54F5B" w:rsidR="000A2E5E" w:rsidRDefault="000A2E5E" w:rsidP="00FD1897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Reviewed By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3BD931DA" w14:textId="6A8559B0" w:rsidR="000A2E5E" w:rsidRDefault="000A2E5E" w:rsidP="00FD1897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Approved By</w:t>
            </w:r>
          </w:p>
        </w:tc>
      </w:tr>
      <w:tr w:rsidR="000A2E5E" w:rsidRPr="00A03FF5" w14:paraId="36848F0E" w14:textId="77777777" w:rsidTr="000A2E5E">
        <w:trPr>
          <w:trHeight w:val="400"/>
        </w:trPr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4CC8A" w14:textId="77777777" w:rsidR="000A2E5E" w:rsidRPr="000A2E5E" w:rsidRDefault="000A2E5E" w:rsidP="00FD1897">
            <w:pPr>
              <w:rPr>
                <w:rFonts w:ascii="Book Antiqua" w:hAnsi="Book Antiqua"/>
                <w:sz w:val="20"/>
                <w:szCs w:val="20"/>
              </w:rPr>
            </w:pPr>
            <w:r w:rsidRPr="000A2E5E">
              <w:rPr>
                <w:rFonts w:ascii="Book Antiqua" w:hAnsi="Book Antiqua"/>
                <w:sz w:val="20"/>
                <w:szCs w:val="20"/>
              </w:rPr>
              <w:t>1.0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77DD5" w14:textId="0B0050A1" w:rsidR="000A2E5E" w:rsidRPr="000A2E5E" w:rsidRDefault="000A2E5E" w:rsidP="00682442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17-Dec-2020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33AF5" w14:textId="54396A2C" w:rsidR="000A2E5E" w:rsidRPr="000A2E5E" w:rsidRDefault="000A2E5E" w:rsidP="00682442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9961C" w14:textId="05CAE82B" w:rsidR="000A2E5E" w:rsidRPr="000A2E5E" w:rsidRDefault="000A2E5E" w:rsidP="00045DD1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2E5DF" w14:textId="77777777" w:rsidR="000A2E5E" w:rsidRPr="000A2E5E" w:rsidRDefault="000A2E5E" w:rsidP="00045DD1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06020" w14:textId="488A2B7B" w:rsidR="000A2E5E" w:rsidRPr="000A2E5E" w:rsidRDefault="000A2E5E" w:rsidP="00045DD1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0A2E5E" w:rsidRPr="00A03FF5" w14:paraId="6067D4A3" w14:textId="77777777" w:rsidTr="000A2E5E">
        <w:trPr>
          <w:trHeight w:val="400"/>
        </w:trPr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0E75A" w14:textId="77777777" w:rsidR="000A2E5E" w:rsidRPr="000A2E5E" w:rsidRDefault="000A2E5E" w:rsidP="00FD1897">
            <w:pPr>
              <w:rPr>
                <w:rFonts w:ascii="Book Antiqua" w:hAnsi="Book Antiqua"/>
                <w:sz w:val="20"/>
                <w:szCs w:val="20"/>
              </w:rPr>
            </w:pPr>
            <w:r w:rsidRPr="000A2E5E">
              <w:rPr>
                <w:rFonts w:ascii="Book Antiqua" w:hAnsi="Book Antiqua"/>
                <w:sz w:val="20"/>
                <w:szCs w:val="20"/>
              </w:rPr>
              <w:t>1.1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82451" w14:textId="75D116A7" w:rsidR="000A2E5E" w:rsidRPr="000A2E5E" w:rsidRDefault="000A2E5E" w:rsidP="00FD1897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31-Dec-2020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5E8E1" w14:textId="6F82AD2E" w:rsidR="000A2E5E" w:rsidRPr="000A2E5E" w:rsidRDefault="000A2E5E" w:rsidP="00FD189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3D515" w14:textId="726388C4" w:rsidR="000A2E5E" w:rsidRPr="000A2E5E" w:rsidRDefault="000A2E5E" w:rsidP="00FD189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7297D" w14:textId="77777777" w:rsidR="000A2E5E" w:rsidRPr="000A2E5E" w:rsidRDefault="000A2E5E" w:rsidP="00FD189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25C32" w14:textId="25299433" w:rsidR="000A2E5E" w:rsidRPr="000A2E5E" w:rsidRDefault="000A2E5E" w:rsidP="00FD1897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0A2E5E" w:rsidRPr="00A03FF5" w14:paraId="41B99EA2" w14:textId="77777777" w:rsidTr="000A2E5E">
        <w:trPr>
          <w:trHeight w:val="400"/>
        </w:trPr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54F54" w14:textId="77777777" w:rsidR="000A2E5E" w:rsidRDefault="000A2E5E" w:rsidP="00FD1897">
            <w:pPr>
              <w:rPr>
                <w:rFonts w:ascii="Book Antiqua" w:hAnsi="Book Antiqua"/>
              </w:rPr>
            </w:pP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10264" w14:textId="77777777" w:rsidR="000A2E5E" w:rsidRDefault="000A2E5E" w:rsidP="00FD1897">
            <w:pPr>
              <w:rPr>
                <w:rFonts w:ascii="Book Antiqua" w:hAnsi="Book Antiqua"/>
              </w:rPr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564A2" w14:textId="77777777" w:rsidR="000A2E5E" w:rsidRDefault="000A2E5E" w:rsidP="00FD1897">
            <w:pPr>
              <w:rPr>
                <w:rFonts w:ascii="Book Antiqua" w:hAnsi="Book Antiqua"/>
              </w:rPr>
            </w:pP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27E6E" w14:textId="77777777" w:rsidR="000A2E5E" w:rsidRDefault="000A2E5E" w:rsidP="00FD1897">
            <w:pPr>
              <w:rPr>
                <w:rFonts w:ascii="Book Antiqua" w:hAnsi="Book Antiqua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BAFB" w14:textId="77777777" w:rsidR="000A2E5E" w:rsidRDefault="000A2E5E" w:rsidP="00FD1897">
            <w:pPr>
              <w:rPr>
                <w:rFonts w:ascii="Book Antiqua" w:hAnsi="Book Antiqua"/>
              </w:rPr>
            </w:pP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92B2A" w14:textId="446F8CC2" w:rsidR="000A2E5E" w:rsidRDefault="000A2E5E" w:rsidP="00FD1897">
            <w:pPr>
              <w:rPr>
                <w:rFonts w:ascii="Book Antiqua" w:hAnsi="Book Antiqua"/>
              </w:rPr>
            </w:pPr>
          </w:p>
        </w:tc>
      </w:tr>
      <w:tr w:rsidR="000A2E5E" w:rsidRPr="00A03FF5" w14:paraId="707A6DA4" w14:textId="77777777" w:rsidTr="000A2E5E">
        <w:trPr>
          <w:trHeight w:val="400"/>
        </w:trPr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7856C" w14:textId="77777777" w:rsidR="000A2E5E" w:rsidRDefault="000A2E5E" w:rsidP="00FD1897">
            <w:pPr>
              <w:rPr>
                <w:rFonts w:ascii="Book Antiqua" w:hAnsi="Book Antiqua"/>
              </w:rPr>
            </w:pP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6282D" w14:textId="77777777" w:rsidR="000A2E5E" w:rsidRDefault="000A2E5E" w:rsidP="00FD1897">
            <w:pPr>
              <w:rPr>
                <w:rFonts w:ascii="Book Antiqua" w:hAnsi="Book Antiqua"/>
              </w:rPr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F2B5" w14:textId="77777777" w:rsidR="000A2E5E" w:rsidRDefault="000A2E5E" w:rsidP="00FD1897">
            <w:pPr>
              <w:rPr>
                <w:rFonts w:ascii="Book Antiqua" w:hAnsi="Book Antiqua"/>
              </w:rPr>
            </w:pP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ED19C" w14:textId="77777777" w:rsidR="000A2E5E" w:rsidRDefault="000A2E5E" w:rsidP="00FD1897">
            <w:pPr>
              <w:rPr>
                <w:rFonts w:ascii="Book Antiqua" w:hAnsi="Book Antiqua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E00EF" w14:textId="77777777" w:rsidR="000A2E5E" w:rsidRDefault="000A2E5E" w:rsidP="00FD1897">
            <w:pPr>
              <w:rPr>
                <w:rFonts w:ascii="Book Antiqua" w:hAnsi="Book Antiqua"/>
              </w:rPr>
            </w:pP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C3A6E" w14:textId="3A4CF41E" w:rsidR="000A2E5E" w:rsidRDefault="000A2E5E" w:rsidP="00FD1897">
            <w:pPr>
              <w:rPr>
                <w:rFonts w:ascii="Book Antiqua" w:hAnsi="Book Antiqua"/>
              </w:rPr>
            </w:pPr>
          </w:p>
        </w:tc>
      </w:tr>
      <w:tr w:rsidR="000A2E5E" w:rsidRPr="00A03FF5" w14:paraId="65F14750" w14:textId="77777777" w:rsidTr="000A2E5E">
        <w:trPr>
          <w:trHeight w:val="400"/>
        </w:trPr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D2B0F" w14:textId="77777777" w:rsidR="000A2E5E" w:rsidRDefault="000A2E5E" w:rsidP="00FD1897">
            <w:pPr>
              <w:rPr>
                <w:rFonts w:ascii="Book Antiqua" w:hAnsi="Book Antiqua"/>
              </w:rPr>
            </w:pP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A94E" w14:textId="77777777" w:rsidR="000A2E5E" w:rsidRDefault="000A2E5E" w:rsidP="00FD1897">
            <w:pPr>
              <w:rPr>
                <w:rFonts w:ascii="Book Antiqua" w:hAnsi="Book Antiqua"/>
              </w:rPr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0DA6B" w14:textId="77777777" w:rsidR="000A2E5E" w:rsidRDefault="000A2E5E" w:rsidP="00FD1897">
            <w:pPr>
              <w:rPr>
                <w:rFonts w:ascii="Book Antiqua" w:hAnsi="Book Antiqua"/>
              </w:rPr>
            </w:pP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826D8" w14:textId="77777777" w:rsidR="000A2E5E" w:rsidRDefault="000A2E5E" w:rsidP="00FD1897">
            <w:pPr>
              <w:rPr>
                <w:rFonts w:ascii="Book Antiqua" w:hAnsi="Book Antiqua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1B025" w14:textId="77777777" w:rsidR="000A2E5E" w:rsidRDefault="000A2E5E" w:rsidP="00FD1897">
            <w:pPr>
              <w:rPr>
                <w:rFonts w:ascii="Book Antiqua" w:hAnsi="Book Antiqua"/>
              </w:rPr>
            </w:pP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6FC7F" w14:textId="26B6A917" w:rsidR="000A2E5E" w:rsidRDefault="000A2E5E" w:rsidP="00FD1897">
            <w:pPr>
              <w:rPr>
                <w:rFonts w:ascii="Book Antiqua" w:hAnsi="Book Antiqua"/>
              </w:rPr>
            </w:pPr>
          </w:p>
        </w:tc>
      </w:tr>
    </w:tbl>
    <w:p w14:paraId="7449A439" w14:textId="77777777" w:rsidR="00A835BC" w:rsidRDefault="00A835BC" w:rsidP="00CE3FCA">
      <w:pPr>
        <w:jc w:val="both"/>
        <w:rPr>
          <w:rFonts w:ascii="Arial" w:hAnsi="Arial" w:cs="Arial"/>
        </w:rPr>
      </w:pPr>
    </w:p>
    <w:p w14:paraId="482E0895" w14:textId="77777777" w:rsidR="00741AEF" w:rsidRDefault="00741AEF" w:rsidP="00741AEF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>Abbreviations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09"/>
      </w:tblGrid>
      <w:tr w:rsidR="00741AEF" w:rsidRPr="005A4767" w14:paraId="44B5EB9E" w14:textId="77777777" w:rsidTr="00FD1897">
        <w:tc>
          <w:tcPr>
            <w:tcW w:w="1728" w:type="dxa"/>
            <w:shd w:val="clear" w:color="auto" w:fill="8DB3E2" w:themeFill="text2" w:themeFillTint="66"/>
          </w:tcPr>
          <w:p w14:paraId="290C08EF" w14:textId="77777777" w:rsidR="00741AEF" w:rsidRPr="000A2E5E" w:rsidRDefault="00741AEF" w:rsidP="00FD1897">
            <w:pPr>
              <w:rPr>
                <w:rFonts w:ascii="Book Antiqua" w:hAnsi="Book Antiqua"/>
                <w:b/>
              </w:rPr>
            </w:pPr>
            <w:r w:rsidRPr="000A2E5E">
              <w:rPr>
                <w:rFonts w:ascii="Book Antiqua" w:hAnsi="Book Antiqua"/>
                <w:b/>
              </w:rPr>
              <w:t>Abbreviation</w:t>
            </w:r>
          </w:p>
        </w:tc>
        <w:tc>
          <w:tcPr>
            <w:tcW w:w="7848" w:type="dxa"/>
            <w:shd w:val="clear" w:color="auto" w:fill="8DB3E2" w:themeFill="text2" w:themeFillTint="66"/>
          </w:tcPr>
          <w:p w14:paraId="4DBF7345" w14:textId="77777777" w:rsidR="00741AEF" w:rsidRPr="000A2E5E" w:rsidRDefault="00741AEF" w:rsidP="00FD1897">
            <w:pPr>
              <w:rPr>
                <w:rFonts w:ascii="Book Antiqua" w:hAnsi="Book Antiqua"/>
                <w:b/>
              </w:rPr>
            </w:pPr>
            <w:r w:rsidRPr="000A2E5E">
              <w:rPr>
                <w:rFonts w:ascii="Book Antiqua" w:hAnsi="Book Antiqua"/>
                <w:b/>
              </w:rPr>
              <w:t>Description</w:t>
            </w:r>
          </w:p>
        </w:tc>
      </w:tr>
      <w:tr w:rsidR="00741AEF" w:rsidRPr="005A4767" w14:paraId="6EBCF1E0" w14:textId="77777777" w:rsidTr="00FD1897">
        <w:tc>
          <w:tcPr>
            <w:tcW w:w="1728" w:type="dxa"/>
          </w:tcPr>
          <w:p w14:paraId="121CE62A" w14:textId="77777777" w:rsidR="00741AEF" w:rsidRPr="000A2E5E" w:rsidRDefault="00741AEF" w:rsidP="00FD189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7848" w:type="dxa"/>
          </w:tcPr>
          <w:p w14:paraId="79B6A3F5" w14:textId="77777777" w:rsidR="00741AEF" w:rsidRPr="000A2E5E" w:rsidRDefault="00741AEF" w:rsidP="00FD1897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741AEF" w:rsidRPr="005A4767" w14:paraId="0D448472" w14:textId="77777777" w:rsidTr="00FD1897">
        <w:tc>
          <w:tcPr>
            <w:tcW w:w="1728" w:type="dxa"/>
          </w:tcPr>
          <w:p w14:paraId="61981296" w14:textId="77777777" w:rsidR="00741AEF" w:rsidRPr="000A2E5E" w:rsidRDefault="00741AEF" w:rsidP="00FD189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7848" w:type="dxa"/>
          </w:tcPr>
          <w:p w14:paraId="220DFA35" w14:textId="77777777" w:rsidR="00741AEF" w:rsidRPr="000A2E5E" w:rsidRDefault="00741AEF" w:rsidP="00FD1897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741AEF" w:rsidRPr="005A4767" w14:paraId="10F3FA5D" w14:textId="77777777" w:rsidTr="00FD1897">
        <w:tc>
          <w:tcPr>
            <w:tcW w:w="1728" w:type="dxa"/>
          </w:tcPr>
          <w:p w14:paraId="1899BDF1" w14:textId="77777777" w:rsidR="00741AEF" w:rsidRPr="000A2E5E" w:rsidRDefault="00741AEF" w:rsidP="00FD189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7848" w:type="dxa"/>
          </w:tcPr>
          <w:p w14:paraId="5D1886B0" w14:textId="77777777" w:rsidR="00741AEF" w:rsidRPr="000A2E5E" w:rsidRDefault="00741AEF" w:rsidP="00FD1897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741AEF" w:rsidRPr="005A4767" w14:paraId="46F6ECD9" w14:textId="77777777" w:rsidTr="00FD1897">
        <w:tc>
          <w:tcPr>
            <w:tcW w:w="1728" w:type="dxa"/>
          </w:tcPr>
          <w:p w14:paraId="7AD86EE4" w14:textId="77777777" w:rsidR="00741AEF" w:rsidRPr="000A2E5E" w:rsidRDefault="00741AEF" w:rsidP="00FD189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7848" w:type="dxa"/>
          </w:tcPr>
          <w:p w14:paraId="5C230801" w14:textId="77777777" w:rsidR="00741AEF" w:rsidRPr="000A2E5E" w:rsidRDefault="00741AEF" w:rsidP="00FD1897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14:paraId="09E91C8C" w14:textId="77777777" w:rsidR="00741AEF" w:rsidRDefault="00741AEF" w:rsidP="00741AEF">
      <w:pPr>
        <w:jc w:val="both"/>
        <w:rPr>
          <w:rFonts w:ascii="Arial" w:hAnsi="Arial" w:cs="Arial"/>
        </w:rPr>
      </w:pPr>
    </w:p>
    <w:p w14:paraId="4EF8E6EC" w14:textId="77777777" w:rsidR="00741AEF" w:rsidRDefault="00741AEF" w:rsidP="00741AEF">
      <w:pPr>
        <w:jc w:val="both"/>
        <w:rPr>
          <w:rFonts w:ascii="Arial" w:hAnsi="Arial" w:cs="Arial"/>
        </w:rPr>
      </w:pPr>
      <w:r>
        <w:rPr>
          <w:rFonts w:ascii="Book Antiqua" w:hAnsi="Book Antiqua"/>
          <w:b/>
          <w:sz w:val="28"/>
          <w:szCs w:val="28"/>
        </w:rPr>
        <w:t>List of Reference Documents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0"/>
        <w:gridCol w:w="1529"/>
        <w:gridCol w:w="1528"/>
      </w:tblGrid>
      <w:tr w:rsidR="00741AEF" w:rsidRPr="005A4767" w14:paraId="18A47EE8" w14:textId="77777777" w:rsidTr="00FD1897">
        <w:tc>
          <w:tcPr>
            <w:tcW w:w="6498" w:type="dxa"/>
            <w:shd w:val="clear" w:color="auto" w:fill="8DB3E2" w:themeFill="text2" w:themeFillTint="66"/>
          </w:tcPr>
          <w:p w14:paraId="3DBFD130" w14:textId="77777777" w:rsidR="00741AEF" w:rsidRPr="000A2E5E" w:rsidRDefault="00741AEF" w:rsidP="00FD1897">
            <w:pPr>
              <w:rPr>
                <w:rFonts w:ascii="Book Antiqua" w:hAnsi="Book Antiqua"/>
                <w:b/>
              </w:rPr>
            </w:pPr>
            <w:r w:rsidRPr="000A2E5E">
              <w:rPr>
                <w:rFonts w:ascii="Book Antiqua" w:hAnsi="Book Antiqua"/>
                <w:b/>
              </w:rPr>
              <w:t>Document Name / Description</w:t>
            </w:r>
          </w:p>
        </w:tc>
        <w:tc>
          <w:tcPr>
            <w:tcW w:w="1530" w:type="dxa"/>
            <w:shd w:val="clear" w:color="auto" w:fill="8DB3E2" w:themeFill="text2" w:themeFillTint="66"/>
          </w:tcPr>
          <w:p w14:paraId="02C8F608" w14:textId="77777777" w:rsidR="00741AEF" w:rsidRPr="000A2E5E" w:rsidRDefault="00741AEF" w:rsidP="00FD1897">
            <w:pPr>
              <w:rPr>
                <w:rFonts w:ascii="Book Antiqua" w:hAnsi="Book Antiqua"/>
                <w:b/>
              </w:rPr>
            </w:pPr>
            <w:r w:rsidRPr="000A2E5E">
              <w:rPr>
                <w:rFonts w:ascii="Book Antiqua" w:hAnsi="Book Antiqua"/>
                <w:b/>
              </w:rPr>
              <w:t>Revision</w:t>
            </w:r>
          </w:p>
        </w:tc>
        <w:tc>
          <w:tcPr>
            <w:tcW w:w="1530" w:type="dxa"/>
            <w:shd w:val="clear" w:color="auto" w:fill="8DB3E2" w:themeFill="text2" w:themeFillTint="66"/>
          </w:tcPr>
          <w:p w14:paraId="72935158" w14:textId="77777777" w:rsidR="00741AEF" w:rsidRPr="000A2E5E" w:rsidRDefault="00741AEF" w:rsidP="00FD1897">
            <w:pPr>
              <w:rPr>
                <w:rFonts w:ascii="Book Antiqua" w:hAnsi="Book Antiqua"/>
                <w:b/>
              </w:rPr>
            </w:pPr>
            <w:r w:rsidRPr="000A2E5E">
              <w:rPr>
                <w:rFonts w:ascii="Book Antiqua" w:hAnsi="Book Antiqua"/>
                <w:b/>
              </w:rPr>
              <w:t>Dated</w:t>
            </w:r>
          </w:p>
        </w:tc>
      </w:tr>
      <w:tr w:rsidR="00741AEF" w:rsidRPr="005A4767" w14:paraId="5425A0CB" w14:textId="77777777" w:rsidTr="00FD1897">
        <w:tc>
          <w:tcPr>
            <w:tcW w:w="6498" w:type="dxa"/>
          </w:tcPr>
          <w:p w14:paraId="79A53DE7" w14:textId="77777777" w:rsidR="00741AEF" w:rsidRPr="000A2E5E" w:rsidRDefault="00741AEF" w:rsidP="00FD1897">
            <w:pPr>
              <w:rPr>
                <w:rFonts w:ascii="Book Antiqua" w:hAnsi="Book Antiqua"/>
                <w:sz w:val="20"/>
                <w:szCs w:val="20"/>
              </w:rPr>
            </w:pPr>
            <w:r w:rsidRPr="000A2E5E">
              <w:rPr>
                <w:rFonts w:ascii="Book Antiqua" w:hAnsi="Book Antiqua"/>
                <w:sz w:val="20"/>
                <w:szCs w:val="20"/>
              </w:rPr>
              <w:t>&lt;TBD – Put the details of Project Proposal from which this Charter is based upon &gt;</w:t>
            </w:r>
          </w:p>
        </w:tc>
        <w:tc>
          <w:tcPr>
            <w:tcW w:w="1530" w:type="dxa"/>
          </w:tcPr>
          <w:p w14:paraId="5344CCE4" w14:textId="77777777" w:rsidR="00741AEF" w:rsidRPr="000A2E5E" w:rsidRDefault="00741AEF" w:rsidP="00FD189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530" w:type="dxa"/>
          </w:tcPr>
          <w:p w14:paraId="117517FB" w14:textId="77777777" w:rsidR="00741AEF" w:rsidRPr="000A2E5E" w:rsidRDefault="00741AEF" w:rsidP="00FD1897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741AEF" w:rsidRPr="005A4767" w14:paraId="5BAC762A" w14:textId="77777777" w:rsidTr="00FD1897">
        <w:tc>
          <w:tcPr>
            <w:tcW w:w="6498" w:type="dxa"/>
          </w:tcPr>
          <w:p w14:paraId="429676D2" w14:textId="77777777" w:rsidR="00741AEF" w:rsidRPr="000A2E5E" w:rsidRDefault="009811DD" w:rsidP="00FD1897">
            <w:pPr>
              <w:rPr>
                <w:rFonts w:ascii="Book Antiqua" w:hAnsi="Book Antiqua"/>
                <w:sz w:val="20"/>
                <w:szCs w:val="20"/>
              </w:rPr>
            </w:pPr>
            <w:r w:rsidRPr="000A2E5E">
              <w:rPr>
                <w:rFonts w:ascii="Book Antiqua" w:hAnsi="Book Antiqua"/>
                <w:sz w:val="20"/>
                <w:szCs w:val="20"/>
              </w:rPr>
              <w:t>&lt;TBD – Put the details of Estimation Records which is referred for this Project Charter&gt;</w:t>
            </w:r>
          </w:p>
        </w:tc>
        <w:tc>
          <w:tcPr>
            <w:tcW w:w="1530" w:type="dxa"/>
          </w:tcPr>
          <w:p w14:paraId="21591F6C" w14:textId="77777777" w:rsidR="00741AEF" w:rsidRPr="000A2E5E" w:rsidRDefault="00741AEF" w:rsidP="00FD189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530" w:type="dxa"/>
          </w:tcPr>
          <w:p w14:paraId="7317307F" w14:textId="77777777" w:rsidR="00741AEF" w:rsidRPr="000A2E5E" w:rsidRDefault="00741AEF" w:rsidP="00FD1897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741AEF" w:rsidRPr="005A4767" w14:paraId="014DE070" w14:textId="77777777" w:rsidTr="00FD1897">
        <w:tc>
          <w:tcPr>
            <w:tcW w:w="6498" w:type="dxa"/>
          </w:tcPr>
          <w:p w14:paraId="023E172F" w14:textId="77777777" w:rsidR="00741AEF" w:rsidRPr="000A2E5E" w:rsidRDefault="00741AEF" w:rsidP="00FD189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530" w:type="dxa"/>
          </w:tcPr>
          <w:p w14:paraId="230C0519" w14:textId="77777777" w:rsidR="00741AEF" w:rsidRPr="000A2E5E" w:rsidRDefault="00741AEF" w:rsidP="00FD189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530" w:type="dxa"/>
          </w:tcPr>
          <w:p w14:paraId="1F2C4B35" w14:textId="77777777" w:rsidR="00741AEF" w:rsidRPr="000A2E5E" w:rsidRDefault="00741AEF" w:rsidP="00FD1897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741AEF" w:rsidRPr="005A4767" w14:paraId="427FAF51" w14:textId="77777777" w:rsidTr="00FD1897">
        <w:tc>
          <w:tcPr>
            <w:tcW w:w="6498" w:type="dxa"/>
          </w:tcPr>
          <w:p w14:paraId="23A7D44C" w14:textId="77777777" w:rsidR="00741AEF" w:rsidRPr="000A2E5E" w:rsidRDefault="00741AEF" w:rsidP="00FD189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530" w:type="dxa"/>
          </w:tcPr>
          <w:p w14:paraId="78883682" w14:textId="77777777" w:rsidR="00741AEF" w:rsidRPr="000A2E5E" w:rsidRDefault="00741AEF" w:rsidP="00FD189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530" w:type="dxa"/>
          </w:tcPr>
          <w:p w14:paraId="1CA008D6" w14:textId="77777777" w:rsidR="00741AEF" w:rsidRPr="000A2E5E" w:rsidRDefault="00741AEF" w:rsidP="00FD1897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14:paraId="37758B65" w14:textId="77777777" w:rsidR="00741AEF" w:rsidRPr="00CE3FCA" w:rsidRDefault="00741AEF" w:rsidP="00CE3FCA">
      <w:pPr>
        <w:jc w:val="both"/>
        <w:rPr>
          <w:rFonts w:ascii="Arial" w:hAnsi="Arial" w:cs="Arial"/>
        </w:rPr>
      </w:pPr>
    </w:p>
    <w:p w14:paraId="33717AC8" w14:textId="77777777" w:rsidR="00EE1371" w:rsidRDefault="00EE1371">
      <w:pPr>
        <w:widowControl/>
        <w:suppressAutoHyphens w:val="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rFonts w:ascii="Book Antiqua" w:eastAsia="Arial Unicode MS" w:hAnsi="Book Antiqua" w:cs="Times New Roman"/>
          <w:b w:val="0"/>
          <w:bCs w:val="0"/>
          <w:color w:val="auto"/>
          <w:sz w:val="24"/>
          <w:szCs w:val="24"/>
          <w:lang w:eastAsia="en-IN"/>
        </w:rPr>
        <w:id w:val="30620885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3802360" w14:textId="77777777" w:rsidR="00B27F6C" w:rsidRPr="0007267D" w:rsidRDefault="00B27F6C">
          <w:pPr>
            <w:pStyle w:val="TOCHeading"/>
            <w:rPr>
              <w:rFonts w:ascii="Book Antiqua" w:hAnsi="Book Antiqua"/>
            </w:rPr>
          </w:pPr>
          <w:r w:rsidRPr="0007267D">
            <w:rPr>
              <w:rFonts w:ascii="Book Antiqua" w:hAnsi="Book Antiqua"/>
            </w:rPr>
            <w:t>Contents</w:t>
          </w:r>
        </w:p>
        <w:p w14:paraId="6250F750" w14:textId="77777777" w:rsidR="00B27F6C" w:rsidRDefault="00B27F6C">
          <w:r w:rsidRPr="0009326F">
            <w:rPr>
              <w:rFonts w:ascii="Book Antiqua" w:hAnsi="Book Antiqua" w:cs="Tahoma"/>
            </w:rPr>
            <w:fldChar w:fldCharType="begin"/>
          </w:r>
          <w:r w:rsidRPr="0009326F">
            <w:rPr>
              <w:rFonts w:ascii="Book Antiqua" w:hAnsi="Book Antiqua"/>
            </w:rPr>
            <w:instrText xml:space="preserve"> TOC \o "1-3" \h \z \u </w:instrText>
          </w:r>
          <w:r w:rsidRPr="0009326F">
            <w:rPr>
              <w:rFonts w:ascii="Book Antiqua" w:hAnsi="Book Antiqua" w:cs="Tahoma"/>
            </w:rPr>
            <w:fldChar w:fldCharType="separate"/>
          </w:r>
          <w:r w:rsidR="000A2E5E">
            <w:rPr>
              <w:rFonts w:ascii="Book Antiqua" w:hAnsi="Book Antiqua" w:cs="Tahoma"/>
              <w:b/>
              <w:bCs/>
              <w:noProof/>
            </w:rPr>
            <w:t>No table of contents entries found.</w:t>
          </w:r>
          <w:r w:rsidRPr="0009326F">
            <w:rPr>
              <w:rFonts w:ascii="Book Antiqua" w:hAnsi="Book Antiqua"/>
              <w:b/>
              <w:bCs/>
              <w:noProof/>
            </w:rPr>
            <w:fldChar w:fldCharType="end"/>
          </w:r>
        </w:p>
      </w:sdtContent>
    </w:sdt>
    <w:p w14:paraId="572C9460" w14:textId="77777777" w:rsidR="00A835BC" w:rsidRPr="00A835BC" w:rsidRDefault="00A835BC" w:rsidP="00A835BC">
      <w:pPr>
        <w:jc w:val="both"/>
        <w:rPr>
          <w:rFonts w:ascii="Arial" w:hAnsi="Arial" w:cs="Arial"/>
        </w:rPr>
      </w:pPr>
      <w:r w:rsidRPr="00A835BC">
        <w:rPr>
          <w:rFonts w:ascii="Arial" w:hAnsi="Arial" w:cs="Arial"/>
        </w:rPr>
        <w:br w:type="page"/>
      </w:r>
    </w:p>
    <w:p w14:paraId="7FFA5C9C" w14:textId="77777777" w:rsidR="003F0BDD" w:rsidRPr="003F0BDD" w:rsidRDefault="003F0BDD" w:rsidP="003F0BDD">
      <w:pPr>
        <w:rPr>
          <w:lang w:eastAsia="ar-SA"/>
        </w:rPr>
      </w:pPr>
    </w:p>
    <w:p w14:paraId="00603C19" w14:textId="06EE4CDF" w:rsidR="00F07CA0" w:rsidRDefault="00F07CA0" w:rsidP="00EB6054">
      <w:pPr>
        <w:rPr>
          <w:rFonts w:ascii="Book Antiqua" w:hAnsi="Book Antiqua"/>
          <w:lang w:eastAsia="ar-SA"/>
        </w:rPr>
      </w:pPr>
    </w:p>
    <w:p w14:paraId="0C362925" w14:textId="77777777" w:rsidR="00BF7FF7" w:rsidRPr="00EB6054" w:rsidRDefault="00BF7FF7" w:rsidP="00EB6054">
      <w:pPr>
        <w:rPr>
          <w:rFonts w:ascii="Book Antiqua" w:hAnsi="Book Antiqua"/>
          <w:lang w:eastAsia="ar-SA"/>
        </w:rPr>
      </w:pPr>
    </w:p>
    <w:sectPr w:rsidR="00BF7FF7" w:rsidRPr="00EB6054" w:rsidSect="00CA59B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pos w:val="beneathText"/>
        <w:numRestart w:val="eachPage"/>
      </w:footnotePr>
      <w:endnotePr>
        <w:numFmt w:val="decimal"/>
      </w:endnotePr>
      <w:pgSz w:w="11909" w:h="16834" w:code="9"/>
      <w:pgMar w:top="1181" w:right="1181" w:bottom="1181" w:left="1181" w:header="720" w:footer="720" w:gutter="0"/>
      <w:cols w:space="720"/>
      <w:docGrid w:linePitch="326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FB988" w16cex:dateUtc="2020-11-30T13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6BF0191" w16cid:durableId="236FB988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CED03E" w14:textId="77777777" w:rsidR="00E8198A" w:rsidRDefault="00E8198A" w:rsidP="006C6626">
      <w:r>
        <w:separator/>
      </w:r>
    </w:p>
  </w:endnote>
  <w:endnote w:type="continuationSeparator" w:id="0">
    <w:p w14:paraId="7B6B4086" w14:textId="77777777" w:rsidR="00E8198A" w:rsidRDefault="00E8198A" w:rsidP="006C6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ar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yriad Pro Black SemiCond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A86418" w14:textId="77777777" w:rsidR="000A2E5E" w:rsidRDefault="000A2E5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B5C693" w14:textId="77777777" w:rsidR="00454A98" w:rsidRDefault="00454A98" w:rsidP="006C662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ab/>
    </w:r>
    <w:r w:rsidRPr="006C6626">
      <w:rPr>
        <w:rFonts w:asciiTheme="majorHAnsi" w:hAnsiTheme="majorHAnsi"/>
      </w:rPr>
      <w:t>©</w:t>
    </w:r>
    <w:r>
      <w:rPr>
        <w:rFonts w:asciiTheme="majorHAnsi" w:hAnsiTheme="majorHAnsi"/>
      </w:rPr>
      <w:t>Naico ITS Confidential 2011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A2E5E" w:rsidRPr="000A2E5E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14:paraId="438FD4B6" w14:textId="77777777" w:rsidR="00454A98" w:rsidRDefault="00454A9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8137DE" w14:textId="77777777" w:rsidR="000A2E5E" w:rsidRDefault="000A2E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527C87" w14:textId="77777777" w:rsidR="00E8198A" w:rsidRDefault="00E8198A" w:rsidP="006C6626">
      <w:r>
        <w:separator/>
      </w:r>
    </w:p>
  </w:footnote>
  <w:footnote w:type="continuationSeparator" w:id="0">
    <w:p w14:paraId="337CAD31" w14:textId="77777777" w:rsidR="00E8198A" w:rsidRDefault="00E8198A" w:rsidP="006C66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EFEF39" w14:textId="7FE50AFB" w:rsidR="000A2E5E" w:rsidRDefault="000A2E5E">
    <w:pPr>
      <w:pStyle w:val="Header"/>
    </w:pPr>
    <w:r>
      <w:rPr>
        <w:noProof/>
        <w:lang w:eastAsia="en-US"/>
      </w:rPr>
      <w:pict w14:anchorId="10E32E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477.05pt;height:462.95pt;z-index:-251657216;mso-position-horizontal:center;mso-position-horizontal-relative:margin;mso-position-vertical:center;mso-position-vertical-relative:margin" o:allowincell="f">
          <v:imagedata r:id="rId1" o:title="Naico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7D46E9" w14:textId="7679E7F0" w:rsidR="00454A98" w:rsidRDefault="000A2E5E">
    <w:pPr>
      <w:pStyle w:val="Header"/>
    </w:pPr>
    <w:r>
      <w:rPr>
        <w:noProof/>
        <w:lang w:eastAsia="en-US"/>
      </w:rPr>
      <w:pict w14:anchorId="3DC3CD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0;margin-top:0;width:477.05pt;height:462.95pt;z-index:-251656192;mso-position-horizontal:center;mso-position-horizontal-relative:margin;mso-position-vertical:center;mso-position-vertical-relative:margin" o:allowincell="f">
          <v:imagedata r:id="rId1" o:title="Naico"/>
        </v:shape>
      </w:pict>
    </w:r>
    <w:r w:rsidR="00454A98" w:rsidRPr="00155A58">
      <w:rPr>
        <w:noProof/>
        <w:lang w:eastAsia="en-US"/>
      </w:rPr>
      <w:drawing>
        <wp:inline distT="0" distB="0" distL="0" distR="0" wp14:anchorId="2AC196C4" wp14:editId="5FC19BFE">
          <wp:extent cx="1260231" cy="381000"/>
          <wp:effectExtent l="19050" t="0" r="0" b="0"/>
          <wp:docPr id="5" name="Picture 0" descr="Naico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icoLog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60231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54A98">
      <w:tab/>
      <w:t xml:space="preserve"> </w:t>
    </w:r>
    <w:r w:rsidR="00454A98" w:rsidRPr="000A2E5E">
      <w:rPr>
        <w:rFonts w:ascii="Book Antiqua" w:hAnsi="Book Antiqua"/>
        <w:sz w:val="20"/>
        <w:szCs w:val="20"/>
      </w:rPr>
      <w:t xml:space="preserve">&lt;TBD - Project / Product / Application Name&gt; </w:t>
    </w:r>
    <w:r w:rsidR="00454A98" w:rsidRPr="000A2E5E">
      <w:rPr>
        <w:rFonts w:ascii="Book Antiqua" w:hAnsi="Book Antiqua"/>
        <w:sz w:val="20"/>
        <w:szCs w:val="20"/>
      </w:rPr>
      <w:ptab w:relativeTo="margin" w:alignment="right" w:leader="none"/>
    </w:r>
    <w:r w:rsidR="00454A98" w:rsidRPr="000A2E5E">
      <w:rPr>
        <w:rFonts w:ascii="Book Antiqua" w:hAnsi="Book Antiqua"/>
        <w:sz w:val="20"/>
        <w:szCs w:val="20"/>
      </w:rPr>
      <w:t>Rev &lt;TBD-X.Y&gt;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288F8" w14:textId="65492F71" w:rsidR="000A2E5E" w:rsidRDefault="000A2E5E">
    <w:pPr>
      <w:pStyle w:val="Header"/>
    </w:pPr>
    <w:r>
      <w:rPr>
        <w:noProof/>
        <w:lang w:eastAsia="en-US"/>
      </w:rPr>
      <w:pict w14:anchorId="43ADDC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style="position:absolute;margin-left:0;margin-top:0;width:477.05pt;height:462.95pt;z-index:-251658240;mso-position-horizontal:center;mso-position-horizontal-relative:margin;mso-position-vertical:center;mso-position-vertical-relative:margin" o:allowincell="f">
          <v:imagedata r:id="rId1" o:title="Naico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121C1070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38E1DF3"/>
    <w:multiLevelType w:val="hybridMultilevel"/>
    <w:tmpl w:val="76C4B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7455B"/>
    <w:multiLevelType w:val="hybridMultilevel"/>
    <w:tmpl w:val="F7762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972EA"/>
    <w:multiLevelType w:val="hybridMultilevel"/>
    <w:tmpl w:val="920E9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A7C89"/>
    <w:multiLevelType w:val="hybridMultilevel"/>
    <w:tmpl w:val="E054A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EE2A22"/>
    <w:multiLevelType w:val="hybridMultilevel"/>
    <w:tmpl w:val="4CA27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22760"/>
    <w:multiLevelType w:val="hybridMultilevel"/>
    <w:tmpl w:val="745ED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7173C6"/>
    <w:multiLevelType w:val="hybridMultilevel"/>
    <w:tmpl w:val="9336F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EC789D"/>
    <w:multiLevelType w:val="hybridMultilevel"/>
    <w:tmpl w:val="F1FC0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CF7346"/>
    <w:multiLevelType w:val="hybridMultilevel"/>
    <w:tmpl w:val="08E0E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7D2D59"/>
    <w:multiLevelType w:val="multilevel"/>
    <w:tmpl w:val="F77613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EEB77E1"/>
    <w:multiLevelType w:val="hybridMultilevel"/>
    <w:tmpl w:val="D23E392C"/>
    <w:lvl w:ilvl="0" w:tplc="0F2AFC18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413189"/>
    <w:multiLevelType w:val="hybridMultilevel"/>
    <w:tmpl w:val="2E1C2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7C03AF"/>
    <w:multiLevelType w:val="hybridMultilevel"/>
    <w:tmpl w:val="F962C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D01962"/>
    <w:multiLevelType w:val="hybridMultilevel"/>
    <w:tmpl w:val="149040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064705"/>
    <w:multiLevelType w:val="hybridMultilevel"/>
    <w:tmpl w:val="94364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6F0549"/>
    <w:multiLevelType w:val="multilevel"/>
    <w:tmpl w:val="5606B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49B02D97"/>
    <w:multiLevelType w:val="multilevel"/>
    <w:tmpl w:val="5606B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50F7565D"/>
    <w:multiLevelType w:val="hybridMultilevel"/>
    <w:tmpl w:val="1688D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103D77"/>
    <w:multiLevelType w:val="hybridMultilevel"/>
    <w:tmpl w:val="85F45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366E39"/>
    <w:multiLevelType w:val="hybridMultilevel"/>
    <w:tmpl w:val="C56E8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083D1E"/>
    <w:multiLevelType w:val="hybridMultilevel"/>
    <w:tmpl w:val="C9A08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1A6BD7"/>
    <w:multiLevelType w:val="hybridMultilevel"/>
    <w:tmpl w:val="E5824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1E1DE1"/>
    <w:multiLevelType w:val="multilevel"/>
    <w:tmpl w:val="F190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C4020F"/>
    <w:multiLevelType w:val="hybridMultilevel"/>
    <w:tmpl w:val="44445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293FB6"/>
    <w:multiLevelType w:val="hybridMultilevel"/>
    <w:tmpl w:val="E0B89870"/>
    <w:lvl w:ilvl="0" w:tplc="0F2AFC18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3E435A"/>
    <w:multiLevelType w:val="hybridMultilevel"/>
    <w:tmpl w:val="099042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E23AD5"/>
    <w:multiLevelType w:val="hybridMultilevel"/>
    <w:tmpl w:val="600E8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C75221"/>
    <w:multiLevelType w:val="hybridMultilevel"/>
    <w:tmpl w:val="3C480882"/>
    <w:lvl w:ilvl="0" w:tplc="262608C8">
      <w:numFmt w:val="bullet"/>
      <w:lvlText w:val="-"/>
      <w:lvlJc w:val="left"/>
      <w:pPr>
        <w:ind w:left="360" w:hanging="360"/>
      </w:pPr>
      <w:rPr>
        <w:rFonts w:ascii="Times New Roman" w:eastAsia="Arial Unicode MS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16"/>
  </w:num>
  <w:num w:numId="4">
    <w:abstractNumId w:val="5"/>
  </w:num>
  <w:num w:numId="5">
    <w:abstractNumId w:val="2"/>
  </w:num>
  <w:num w:numId="6">
    <w:abstractNumId w:val="13"/>
  </w:num>
  <w:num w:numId="7">
    <w:abstractNumId w:val="15"/>
  </w:num>
  <w:num w:numId="8">
    <w:abstractNumId w:val="27"/>
  </w:num>
  <w:num w:numId="9">
    <w:abstractNumId w:val="20"/>
  </w:num>
  <w:num w:numId="10">
    <w:abstractNumId w:val="26"/>
  </w:num>
  <w:num w:numId="11">
    <w:abstractNumId w:val="8"/>
  </w:num>
  <w:num w:numId="12">
    <w:abstractNumId w:val="0"/>
  </w:num>
  <w:num w:numId="13">
    <w:abstractNumId w:val="6"/>
  </w:num>
  <w:num w:numId="14">
    <w:abstractNumId w:val="0"/>
  </w:num>
  <w:num w:numId="15">
    <w:abstractNumId w:val="0"/>
  </w:num>
  <w:num w:numId="16">
    <w:abstractNumId w:val="24"/>
  </w:num>
  <w:num w:numId="17">
    <w:abstractNumId w:val="0"/>
  </w:num>
  <w:num w:numId="18">
    <w:abstractNumId w:val="9"/>
  </w:num>
  <w:num w:numId="19">
    <w:abstractNumId w:val="0"/>
  </w:num>
  <w:num w:numId="20">
    <w:abstractNumId w:val="19"/>
  </w:num>
  <w:num w:numId="21">
    <w:abstractNumId w:val="18"/>
  </w:num>
  <w:num w:numId="22">
    <w:abstractNumId w:val="0"/>
  </w:num>
  <w:num w:numId="23">
    <w:abstractNumId w:val="10"/>
  </w:num>
  <w:num w:numId="24">
    <w:abstractNumId w:val="23"/>
  </w:num>
  <w:num w:numId="25">
    <w:abstractNumId w:val="1"/>
  </w:num>
  <w:num w:numId="26">
    <w:abstractNumId w:val="0"/>
  </w:num>
  <w:num w:numId="27">
    <w:abstractNumId w:val="28"/>
  </w:num>
  <w:num w:numId="28">
    <w:abstractNumId w:val="11"/>
  </w:num>
  <w:num w:numId="29">
    <w:abstractNumId w:val="25"/>
  </w:num>
  <w:num w:numId="30">
    <w:abstractNumId w:val="14"/>
  </w:num>
  <w:num w:numId="31">
    <w:abstractNumId w:val="22"/>
  </w:num>
  <w:num w:numId="32">
    <w:abstractNumId w:val="7"/>
  </w:num>
  <w:num w:numId="33">
    <w:abstractNumId w:val="4"/>
  </w:num>
  <w:num w:numId="34">
    <w:abstractNumId w:val="12"/>
  </w:num>
  <w:num w:numId="35">
    <w:abstractNumId w:val="3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52"/>
    <o:shapelayout v:ext="edit">
      <o:idmap v:ext="edit" data="2"/>
    </o:shapelayout>
  </w:hdrShapeDefaults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5BC"/>
    <w:rsid w:val="00003252"/>
    <w:rsid w:val="00003D4A"/>
    <w:rsid w:val="000058FC"/>
    <w:rsid w:val="00017FD7"/>
    <w:rsid w:val="00021A6D"/>
    <w:rsid w:val="00024ED5"/>
    <w:rsid w:val="000269B2"/>
    <w:rsid w:val="0003396B"/>
    <w:rsid w:val="00033DA4"/>
    <w:rsid w:val="00035179"/>
    <w:rsid w:val="000438D1"/>
    <w:rsid w:val="00045DD1"/>
    <w:rsid w:val="00053595"/>
    <w:rsid w:val="00060B86"/>
    <w:rsid w:val="00061170"/>
    <w:rsid w:val="00070334"/>
    <w:rsid w:val="0007267D"/>
    <w:rsid w:val="00081560"/>
    <w:rsid w:val="00086262"/>
    <w:rsid w:val="0009326F"/>
    <w:rsid w:val="00095659"/>
    <w:rsid w:val="000A0105"/>
    <w:rsid w:val="000A2E5E"/>
    <w:rsid w:val="000A3CEC"/>
    <w:rsid w:val="000A62CA"/>
    <w:rsid w:val="000B2A68"/>
    <w:rsid w:val="000B2B4A"/>
    <w:rsid w:val="000C19FA"/>
    <w:rsid w:val="000C3CC7"/>
    <w:rsid w:val="000C3DDB"/>
    <w:rsid w:val="000C4082"/>
    <w:rsid w:val="000C61A6"/>
    <w:rsid w:val="000D34B9"/>
    <w:rsid w:val="000D4AC0"/>
    <w:rsid w:val="000E34BD"/>
    <w:rsid w:val="000F0D24"/>
    <w:rsid w:val="00101E9C"/>
    <w:rsid w:val="00103174"/>
    <w:rsid w:val="00111307"/>
    <w:rsid w:val="00127BED"/>
    <w:rsid w:val="001377F5"/>
    <w:rsid w:val="0014371C"/>
    <w:rsid w:val="00143927"/>
    <w:rsid w:val="00147F63"/>
    <w:rsid w:val="00152343"/>
    <w:rsid w:val="00155A58"/>
    <w:rsid w:val="001619BF"/>
    <w:rsid w:val="00164596"/>
    <w:rsid w:val="001669CD"/>
    <w:rsid w:val="00170C63"/>
    <w:rsid w:val="001729D2"/>
    <w:rsid w:val="00174CAF"/>
    <w:rsid w:val="001779F9"/>
    <w:rsid w:val="00182FC1"/>
    <w:rsid w:val="00186622"/>
    <w:rsid w:val="001946E5"/>
    <w:rsid w:val="00196CFD"/>
    <w:rsid w:val="001A3620"/>
    <w:rsid w:val="001A49DD"/>
    <w:rsid w:val="001C3B36"/>
    <w:rsid w:val="001C4015"/>
    <w:rsid w:val="001C7890"/>
    <w:rsid w:val="001D4E65"/>
    <w:rsid w:val="001D612C"/>
    <w:rsid w:val="001F415E"/>
    <w:rsid w:val="0020358F"/>
    <w:rsid w:val="00203F6F"/>
    <w:rsid w:val="00205010"/>
    <w:rsid w:val="00206C4C"/>
    <w:rsid w:val="00207363"/>
    <w:rsid w:val="00207E4F"/>
    <w:rsid w:val="00213606"/>
    <w:rsid w:val="00213C71"/>
    <w:rsid w:val="00214868"/>
    <w:rsid w:val="00231592"/>
    <w:rsid w:val="00231B7B"/>
    <w:rsid w:val="00236708"/>
    <w:rsid w:val="002404AC"/>
    <w:rsid w:val="00250E8C"/>
    <w:rsid w:val="00256577"/>
    <w:rsid w:val="0026001C"/>
    <w:rsid w:val="00261D63"/>
    <w:rsid w:val="00263A57"/>
    <w:rsid w:val="00265B08"/>
    <w:rsid w:val="00282907"/>
    <w:rsid w:val="002945FE"/>
    <w:rsid w:val="00294668"/>
    <w:rsid w:val="00295DFD"/>
    <w:rsid w:val="002A57C6"/>
    <w:rsid w:val="002A68C2"/>
    <w:rsid w:val="002A6C93"/>
    <w:rsid w:val="002B255B"/>
    <w:rsid w:val="002B5FEA"/>
    <w:rsid w:val="002C25A7"/>
    <w:rsid w:val="002C5995"/>
    <w:rsid w:val="002D04D2"/>
    <w:rsid w:val="002D061D"/>
    <w:rsid w:val="002D4DAA"/>
    <w:rsid w:val="002E1D0D"/>
    <w:rsid w:val="002E26F8"/>
    <w:rsid w:val="002E3258"/>
    <w:rsid w:val="002E6B98"/>
    <w:rsid w:val="002F2565"/>
    <w:rsid w:val="002F5EC3"/>
    <w:rsid w:val="00304537"/>
    <w:rsid w:val="00306972"/>
    <w:rsid w:val="00316CFD"/>
    <w:rsid w:val="00327A79"/>
    <w:rsid w:val="00333EE2"/>
    <w:rsid w:val="003347AB"/>
    <w:rsid w:val="00343809"/>
    <w:rsid w:val="00352FAC"/>
    <w:rsid w:val="003573E0"/>
    <w:rsid w:val="00370684"/>
    <w:rsid w:val="003741E1"/>
    <w:rsid w:val="00382AF3"/>
    <w:rsid w:val="003832F6"/>
    <w:rsid w:val="00387413"/>
    <w:rsid w:val="0039392F"/>
    <w:rsid w:val="003946DA"/>
    <w:rsid w:val="00395245"/>
    <w:rsid w:val="003956BB"/>
    <w:rsid w:val="003A5CE6"/>
    <w:rsid w:val="003A61E8"/>
    <w:rsid w:val="003B02CC"/>
    <w:rsid w:val="003B5DAB"/>
    <w:rsid w:val="003C1578"/>
    <w:rsid w:val="003C3E6B"/>
    <w:rsid w:val="003D61B1"/>
    <w:rsid w:val="003E0A59"/>
    <w:rsid w:val="003F0BDD"/>
    <w:rsid w:val="00403326"/>
    <w:rsid w:val="004152E1"/>
    <w:rsid w:val="00423ED7"/>
    <w:rsid w:val="00424178"/>
    <w:rsid w:val="004271AA"/>
    <w:rsid w:val="00433CAD"/>
    <w:rsid w:val="0043573C"/>
    <w:rsid w:val="004418B8"/>
    <w:rsid w:val="004456AD"/>
    <w:rsid w:val="0045263B"/>
    <w:rsid w:val="00452E48"/>
    <w:rsid w:val="00454A98"/>
    <w:rsid w:val="00456540"/>
    <w:rsid w:val="00457793"/>
    <w:rsid w:val="0046792B"/>
    <w:rsid w:val="004717A4"/>
    <w:rsid w:val="0047746B"/>
    <w:rsid w:val="00482E0D"/>
    <w:rsid w:val="00487579"/>
    <w:rsid w:val="004929B7"/>
    <w:rsid w:val="00494C9E"/>
    <w:rsid w:val="00494CDA"/>
    <w:rsid w:val="004A70BE"/>
    <w:rsid w:val="004B58E8"/>
    <w:rsid w:val="004C3159"/>
    <w:rsid w:val="004D3284"/>
    <w:rsid w:val="004D3F9B"/>
    <w:rsid w:val="004D4AAE"/>
    <w:rsid w:val="004E1025"/>
    <w:rsid w:val="004E3952"/>
    <w:rsid w:val="004E4237"/>
    <w:rsid w:val="004E4D89"/>
    <w:rsid w:val="004E55D4"/>
    <w:rsid w:val="004F04D5"/>
    <w:rsid w:val="004F2964"/>
    <w:rsid w:val="00504217"/>
    <w:rsid w:val="00510D42"/>
    <w:rsid w:val="005144D1"/>
    <w:rsid w:val="00514C4A"/>
    <w:rsid w:val="005249C4"/>
    <w:rsid w:val="0052689C"/>
    <w:rsid w:val="005300C9"/>
    <w:rsid w:val="00533A3B"/>
    <w:rsid w:val="00536035"/>
    <w:rsid w:val="005527C9"/>
    <w:rsid w:val="005528E9"/>
    <w:rsid w:val="0055414B"/>
    <w:rsid w:val="00557595"/>
    <w:rsid w:val="00557B5D"/>
    <w:rsid w:val="00557FD2"/>
    <w:rsid w:val="005622D5"/>
    <w:rsid w:val="00576BBD"/>
    <w:rsid w:val="0058101F"/>
    <w:rsid w:val="00583047"/>
    <w:rsid w:val="0059002E"/>
    <w:rsid w:val="005B5531"/>
    <w:rsid w:val="005B700A"/>
    <w:rsid w:val="005C5784"/>
    <w:rsid w:val="005D48A9"/>
    <w:rsid w:val="005D64D8"/>
    <w:rsid w:val="005D717D"/>
    <w:rsid w:val="005E430E"/>
    <w:rsid w:val="005E6A85"/>
    <w:rsid w:val="0060234F"/>
    <w:rsid w:val="00605EE3"/>
    <w:rsid w:val="006102E9"/>
    <w:rsid w:val="00610CAD"/>
    <w:rsid w:val="00611631"/>
    <w:rsid w:val="00613610"/>
    <w:rsid w:val="006156C5"/>
    <w:rsid w:val="006160A5"/>
    <w:rsid w:val="00617EA4"/>
    <w:rsid w:val="00617FE4"/>
    <w:rsid w:val="006202BA"/>
    <w:rsid w:val="00623757"/>
    <w:rsid w:val="0063230D"/>
    <w:rsid w:val="00636C7E"/>
    <w:rsid w:val="00640ABB"/>
    <w:rsid w:val="00643850"/>
    <w:rsid w:val="006563F4"/>
    <w:rsid w:val="00660CBD"/>
    <w:rsid w:val="00662297"/>
    <w:rsid w:val="00666502"/>
    <w:rsid w:val="00667658"/>
    <w:rsid w:val="006723B5"/>
    <w:rsid w:val="00676FF0"/>
    <w:rsid w:val="00682442"/>
    <w:rsid w:val="00682F3B"/>
    <w:rsid w:val="00683773"/>
    <w:rsid w:val="00683BC2"/>
    <w:rsid w:val="00685572"/>
    <w:rsid w:val="00685AC2"/>
    <w:rsid w:val="00687B00"/>
    <w:rsid w:val="00690137"/>
    <w:rsid w:val="00690966"/>
    <w:rsid w:val="00691061"/>
    <w:rsid w:val="00692FD9"/>
    <w:rsid w:val="00694064"/>
    <w:rsid w:val="0069429D"/>
    <w:rsid w:val="006A121D"/>
    <w:rsid w:val="006A18B8"/>
    <w:rsid w:val="006A3DF3"/>
    <w:rsid w:val="006A4D93"/>
    <w:rsid w:val="006A67C6"/>
    <w:rsid w:val="006A6A63"/>
    <w:rsid w:val="006A7CB3"/>
    <w:rsid w:val="006A7F94"/>
    <w:rsid w:val="006C6626"/>
    <w:rsid w:val="006D7485"/>
    <w:rsid w:val="006E38A5"/>
    <w:rsid w:val="006E6579"/>
    <w:rsid w:val="006F08A1"/>
    <w:rsid w:val="006F395B"/>
    <w:rsid w:val="006F6738"/>
    <w:rsid w:val="00701E06"/>
    <w:rsid w:val="00703996"/>
    <w:rsid w:val="0071586E"/>
    <w:rsid w:val="007171DA"/>
    <w:rsid w:val="00726E1C"/>
    <w:rsid w:val="007338EC"/>
    <w:rsid w:val="007351E6"/>
    <w:rsid w:val="00741AEF"/>
    <w:rsid w:val="00741C00"/>
    <w:rsid w:val="00741C02"/>
    <w:rsid w:val="00747742"/>
    <w:rsid w:val="00751326"/>
    <w:rsid w:val="007525F9"/>
    <w:rsid w:val="0075317D"/>
    <w:rsid w:val="00755B8B"/>
    <w:rsid w:val="00760DA1"/>
    <w:rsid w:val="007640A1"/>
    <w:rsid w:val="00764DA9"/>
    <w:rsid w:val="0078202B"/>
    <w:rsid w:val="007972D4"/>
    <w:rsid w:val="007A0C71"/>
    <w:rsid w:val="007A199D"/>
    <w:rsid w:val="007A4CB9"/>
    <w:rsid w:val="007A56B2"/>
    <w:rsid w:val="007B20B6"/>
    <w:rsid w:val="007C587B"/>
    <w:rsid w:val="007D4864"/>
    <w:rsid w:val="007D631D"/>
    <w:rsid w:val="007E09F5"/>
    <w:rsid w:val="007E11F2"/>
    <w:rsid w:val="007E6D03"/>
    <w:rsid w:val="007F19CD"/>
    <w:rsid w:val="007F4B40"/>
    <w:rsid w:val="007F64DC"/>
    <w:rsid w:val="00801F82"/>
    <w:rsid w:val="008040A1"/>
    <w:rsid w:val="008056E8"/>
    <w:rsid w:val="00806E02"/>
    <w:rsid w:val="008117B1"/>
    <w:rsid w:val="00813CFE"/>
    <w:rsid w:val="008144BC"/>
    <w:rsid w:val="00815C20"/>
    <w:rsid w:val="008264D3"/>
    <w:rsid w:val="00826FC3"/>
    <w:rsid w:val="00842C5C"/>
    <w:rsid w:val="00846962"/>
    <w:rsid w:val="00846B3B"/>
    <w:rsid w:val="00853DF4"/>
    <w:rsid w:val="00863BFE"/>
    <w:rsid w:val="0086657B"/>
    <w:rsid w:val="00873507"/>
    <w:rsid w:val="00897128"/>
    <w:rsid w:val="00897BDC"/>
    <w:rsid w:val="008A469A"/>
    <w:rsid w:val="008B0413"/>
    <w:rsid w:val="008B1782"/>
    <w:rsid w:val="008B3CEA"/>
    <w:rsid w:val="008B3E56"/>
    <w:rsid w:val="008B4A62"/>
    <w:rsid w:val="008C09E5"/>
    <w:rsid w:val="008C54C3"/>
    <w:rsid w:val="008D5E0E"/>
    <w:rsid w:val="008D628E"/>
    <w:rsid w:val="008D7F02"/>
    <w:rsid w:val="008E455A"/>
    <w:rsid w:val="008F1914"/>
    <w:rsid w:val="0090202A"/>
    <w:rsid w:val="009022DC"/>
    <w:rsid w:val="00905B3A"/>
    <w:rsid w:val="00910209"/>
    <w:rsid w:val="0091118D"/>
    <w:rsid w:val="00916EEA"/>
    <w:rsid w:val="00925FC4"/>
    <w:rsid w:val="0093321E"/>
    <w:rsid w:val="009353BA"/>
    <w:rsid w:val="00937758"/>
    <w:rsid w:val="00944672"/>
    <w:rsid w:val="00944BAD"/>
    <w:rsid w:val="00946C44"/>
    <w:rsid w:val="00951498"/>
    <w:rsid w:val="0096366A"/>
    <w:rsid w:val="009668B3"/>
    <w:rsid w:val="009811DD"/>
    <w:rsid w:val="00987DF2"/>
    <w:rsid w:val="009952FE"/>
    <w:rsid w:val="00997FC5"/>
    <w:rsid w:val="009A4835"/>
    <w:rsid w:val="009B200C"/>
    <w:rsid w:val="009C21F7"/>
    <w:rsid w:val="009C3CCB"/>
    <w:rsid w:val="009D09BE"/>
    <w:rsid w:val="009D4FF5"/>
    <w:rsid w:val="009D6ABD"/>
    <w:rsid w:val="009F1DDD"/>
    <w:rsid w:val="009F6C81"/>
    <w:rsid w:val="009F73CF"/>
    <w:rsid w:val="00A036AF"/>
    <w:rsid w:val="00A059AE"/>
    <w:rsid w:val="00A07C9B"/>
    <w:rsid w:val="00A14632"/>
    <w:rsid w:val="00A15D6C"/>
    <w:rsid w:val="00A363D2"/>
    <w:rsid w:val="00A436D1"/>
    <w:rsid w:val="00A453F1"/>
    <w:rsid w:val="00A47D40"/>
    <w:rsid w:val="00A502B1"/>
    <w:rsid w:val="00A51C6C"/>
    <w:rsid w:val="00A6040E"/>
    <w:rsid w:val="00A77B9F"/>
    <w:rsid w:val="00A82A70"/>
    <w:rsid w:val="00A835BC"/>
    <w:rsid w:val="00AA1576"/>
    <w:rsid w:val="00AA399A"/>
    <w:rsid w:val="00AB1A4B"/>
    <w:rsid w:val="00AB50A7"/>
    <w:rsid w:val="00AC5BDD"/>
    <w:rsid w:val="00AE12E7"/>
    <w:rsid w:val="00AF4686"/>
    <w:rsid w:val="00B02C76"/>
    <w:rsid w:val="00B033F5"/>
    <w:rsid w:val="00B106E7"/>
    <w:rsid w:val="00B10FFB"/>
    <w:rsid w:val="00B12DEB"/>
    <w:rsid w:val="00B162AA"/>
    <w:rsid w:val="00B16678"/>
    <w:rsid w:val="00B205CB"/>
    <w:rsid w:val="00B21B85"/>
    <w:rsid w:val="00B27459"/>
    <w:rsid w:val="00B27F6C"/>
    <w:rsid w:val="00B30234"/>
    <w:rsid w:val="00B3308E"/>
    <w:rsid w:val="00B401D6"/>
    <w:rsid w:val="00B433A4"/>
    <w:rsid w:val="00B47C8D"/>
    <w:rsid w:val="00B527F2"/>
    <w:rsid w:val="00B612A5"/>
    <w:rsid w:val="00B64C09"/>
    <w:rsid w:val="00B721B2"/>
    <w:rsid w:val="00B77C87"/>
    <w:rsid w:val="00B82CA4"/>
    <w:rsid w:val="00B85A6D"/>
    <w:rsid w:val="00B9445A"/>
    <w:rsid w:val="00B96541"/>
    <w:rsid w:val="00B97698"/>
    <w:rsid w:val="00BA525C"/>
    <w:rsid w:val="00BB057B"/>
    <w:rsid w:val="00BB4F8B"/>
    <w:rsid w:val="00BB54D6"/>
    <w:rsid w:val="00BC630F"/>
    <w:rsid w:val="00BE6022"/>
    <w:rsid w:val="00BE67EB"/>
    <w:rsid w:val="00BF7FF7"/>
    <w:rsid w:val="00C01065"/>
    <w:rsid w:val="00C02228"/>
    <w:rsid w:val="00C06FFD"/>
    <w:rsid w:val="00C0737B"/>
    <w:rsid w:val="00C135C4"/>
    <w:rsid w:val="00C1697A"/>
    <w:rsid w:val="00C16DBB"/>
    <w:rsid w:val="00C20E6C"/>
    <w:rsid w:val="00C22219"/>
    <w:rsid w:val="00C2497A"/>
    <w:rsid w:val="00C24F50"/>
    <w:rsid w:val="00C252B7"/>
    <w:rsid w:val="00C31C4A"/>
    <w:rsid w:val="00C34165"/>
    <w:rsid w:val="00C4558E"/>
    <w:rsid w:val="00C46E02"/>
    <w:rsid w:val="00C50FA9"/>
    <w:rsid w:val="00C611C4"/>
    <w:rsid w:val="00C71831"/>
    <w:rsid w:val="00C72951"/>
    <w:rsid w:val="00C73B1E"/>
    <w:rsid w:val="00C86DC3"/>
    <w:rsid w:val="00C92578"/>
    <w:rsid w:val="00C9319B"/>
    <w:rsid w:val="00C940BA"/>
    <w:rsid w:val="00CA5711"/>
    <w:rsid w:val="00CA59BA"/>
    <w:rsid w:val="00CA6C3E"/>
    <w:rsid w:val="00CA75D9"/>
    <w:rsid w:val="00CB45C0"/>
    <w:rsid w:val="00CB5359"/>
    <w:rsid w:val="00CB7051"/>
    <w:rsid w:val="00CD630C"/>
    <w:rsid w:val="00CD78F6"/>
    <w:rsid w:val="00CE3FCA"/>
    <w:rsid w:val="00CE4A0A"/>
    <w:rsid w:val="00CF7EAE"/>
    <w:rsid w:val="00D06E43"/>
    <w:rsid w:val="00D075B2"/>
    <w:rsid w:val="00D0770C"/>
    <w:rsid w:val="00D124DD"/>
    <w:rsid w:val="00D16564"/>
    <w:rsid w:val="00D21359"/>
    <w:rsid w:val="00D21582"/>
    <w:rsid w:val="00D26F85"/>
    <w:rsid w:val="00D4175C"/>
    <w:rsid w:val="00D44FE4"/>
    <w:rsid w:val="00D47BC7"/>
    <w:rsid w:val="00D50F61"/>
    <w:rsid w:val="00D51BF6"/>
    <w:rsid w:val="00D52A15"/>
    <w:rsid w:val="00D60459"/>
    <w:rsid w:val="00D60832"/>
    <w:rsid w:val="00D625C0"/>
    <w:rsid w:val="00D65634"/>
    <w:rsid w:val="00D67F6E"/>
    <w:rsid w:val="00D7255B"/>
    <w:rsid w:val="00D738A2"/>
    <w:rsid w:val="00D75D81"/>
    <w:rsid w:val="00D87227"/>
    <w:rsid w:val="00D9236D"/>
    <w:rsid w:val="00D92D79"/>
    <w:rsid w:val="00D9409D"/>
    <w:rsid w:val="00DA136F"/>
    <w:rsid w:val="00DA1867"/>
    <w:rsid w:val="00DB2DF5"/>
    <w:rsid w:val="00DB4717"/>
    <w:rsid w:val="00DB77C6"/>
    <w:rsid w:val="00DC3D80"/>
    <w:rsid w:val="00DD01E1"/>
    <w:rsid w:val="00DE7972"/>
    <w:rsid w:val="00DF0184"/>
    <w:rsid w:val="00DF0486"/>
    <w:rsid w:val="00DF5D0D"/>
    <w:rsid w:val="00E008B3"/>
    <w:rsid w:val="00E01BFA"/>
    <w:rsid w:val="00E04B0A"/>
    <w:rsid w:val="00E10CF2"/>
    <w:rsid w:val="00E11FEF"/>
    <w:rsid w:val="00E162A8"/>
    <w:rsid w:val="00E17984"/>
    <w:rsid w:val="00E219DD"/>
    <w:rsid w:val="00E27903"/>
    <w:rsid w:val="00E32238"/>
    <w:rsid w:val="00E37B09"/>
    <w:rsid w:val="00E37D90"/>
    <w:rsid w:val="00E52067"/>
    <w:rsid w:val="00E55200"/>
    <w:rsid w:val="00E63FF3"/>
    <w:rsid w:val="00E67D71"/>
    <w:rsid w:val="00E74D46"/>
    <w:rsid w:val="00E8198A"/>
    <w:rsid w:val="00E822CB"/>
    <w:rsid w:val="00E831AD"/>
    <w:rsid w:val="00E839F3"/>
    <w:rsid w:val="00E877C9"/>
    <w:rsid w:val="00E9365F"/>
    <w:rsid w:val="00EA0280"/>
    <w:rsid w:val="00EA35F5"/>
    <w:rsid w:val="00EA52A0"/>
    <w:rsid w:val="00EA68CC"/>
    <w:rsid w:val="00EB0C63"/>
    <w:rsid w:val="00EB0C67"/>
    <w:rsid w:val="00EB6054"/>
    <w:rsid w:val="00EB7365"/>
    <w:rsid w:val="00EB7B2C"/>
    <w:rsid w:val="00EC2D44"/>
    <w:rsid w:val="00EC52A7"/>
    <w:rsid w:val="00EC6F52"/>
    <w:rsid w:val="00EC7A44"/>
    <w:rsid w:val="00ED690E"/>
    <w:rsid w:val="00EE1371"/>
    <w:rsid w:val="00F02DD7"/>
    <w:rsid w:val="00F07BA6"/>
    <w:rsid w:val="00F07CA0"/>
    <w:rsid w:val="00F209DF"/>
    <w:rsid w:val="00F20D60"/>
    <w:rsid w:val="00F22DCC"/>
    <w:rsid w:val="00F232CE"/>
    <w:rsid w:val="00F30D38"/>
    <w:rsid w:val="00F37475"/>
    <w:rsid w:val="00F37A67"/>
    <w:rsid w:val="00F43667"/>
    <w:rsid w:val="00F519AD"/>
    <w:rsid w:val="00F52DD0"/>
    <w:rsid w:val="00F600A8"/>
    <w:rsid w:val="00F6069C"/>
    <w:rsid w:val="00F63E47"/>
    <w:rsid w:val="00F67D8D"/>
    <w:rsid w:val="00F72620"/>
    <w:rsid w:val="00F8272A"/>
    <w:rsid w:val="00F84BB2"/>
    <w:rsid w:val="00F84F4F"/>
    <w:rsid w:val="00F85A7C"/>
    <w:rsid w:val="00F9378C"/>
    <w:rsid w:val="00F937DE"/>
    <w:rsid w:val="00FA3B6F"/>
    <w:rsid w:val="00FA4F83"/>
    <w:rsid w:val="00FA5C0F"/>
    <w:rsid w:val="00FA6BD0"/>
    <w:rsid w:val="00FB2379"/>
    <w:rsid w:val="00FB670E"/>
    <w:rsid w:val="00FB681C"/>
    <w:rsid w:val="00FC0C3B"/>
    <w:rsid w:val="00FC12F3"/>
    <w:rsid w:val="00FC1F90"/>
    <w:rsid w:val="00FC201D"/>
    <w:rsid w:val="00FC232A"/>
    <w:rsid w:val="00FC2E82"/>
    <w:rsid w:val="00FC5ABA"/>
    <w:rsid w:val="00FC7E26"/>
    <w:rsid w:val="00FD1897"/>
    <w:rsid w:val="00FD6395"/>
    <w:rsid w:val="00FF0E34"/>
    <w:rsid w:val="00FF122F"/>
    <w:rsid w:val="00FF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10DABA9"/>
  <w15:docId w15:val="{D351AC30-2F5A-4286-A633-A1081AAC9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A85"/>
    <w:pPr>
      <w:widowControl w:val="0"/>
      <w:suppressAutoHyphens/>
    </w:pPr>
    <w:rPr>
      <w:rFonts w:eastAsia="Arial Unicode MS"/>
      <w:sz w:val="24"/>
      <w:szCs w:val="24"/>
      <w:lang w:val="en-US"/>
    </w:rPr>
  </w:style>
  <w:style w:type="paragraph" w:styleId="Heading1">
    <w:name w:val="heading 1"/>
    <w:basedOn w:val="ChHead"/>
    <w:next w:val="Normal"/>
    <w:link w:val="Heading1Char"/>
    <w:uiPriority w:val="9"/>
    <w:qFormat/>
    <w:rsid w:val="005E6A85"/>
    <w:pPr>
      <w:numPr>
        <w:numId w:val="1"/>
      </w:numPr>
      <w:spacing w:before="120" w:line="360" w:lineRule="exact"/>
      <w:outlineLvl w:val="0"/>
    </w:pPr>
  </w:style>
  <w:style w:type="paragraph" w:styleId="Heading2">
    <w:name w:val="heading 2"/>
    <w:basedOn w:val="ChHead"/>
    <w:next w:val="Normal"/>
    <w:link w:val="Heading2Char"/>
    <w:uiPriority w:val="9"/>
    <w:qFormat/>
    <w:rsid w:val="0007267D"/>
    <w:pPr>
      <w:numPr>
        <w:ilvl w:val="1"/>
        <w:numId w:val="1"/>
      </w:numPr>
      <w:spacing w:line="320" w:lineRule="exact"/>
      <w:outlineLvl w:val="1"/>
    </w:pPr>
    <w:rPr>
      <w:rFonts w:ascii="Book Antiqua" w:hAnsi="Book Antiqua"/>
      <w:sz w:val="29"/>
    </w:rPr>
  </w:style>
  <w:style w:type="paragraph" w:styleId="Heading3">
    <w:name w:val="heading 3"/>
    <w:basedOn w:val="Heading"/>
    <w:next w:val="BodyText"/>
    <w:qFormat/>
    <w:rsid w:val="0063230D"/>
    <w:pPr>
      <w:numPr>
        <w:ilvl w:val="2"/>
        <w:numId w:val="1"/>
      </w:numPr>
      <w:outlineLvl w:val="2"/>
    </w:pPr>
    <w:rPr>
      <w:rFonts w:ascii="Book Antiqua" w:hAnsi="Book Antiqua"/>
      <w:b/>
      <w:bCs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E12E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sid w:val="005E6A85"/>
  </w:style>
  <w:style w:type="character" w:customStyle="1" w:styleId="NumberingSymbols">
    <w:name w:val="Numbering Symbols"/>
    <w:rsid w:val="005E6A85"/>
  </w:style>
  <w:style w:type="character" w:customStyle="1" w:styleId="Bullets">
    <w:name w:val="Bullets"/>
    <w:rsid w:val="005E6A85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uiPriority w:val="99"/>
    <w:rsid w:val="005E6A85"/>
    <w:rPr>
      <w:color w:val="000080"/>
      <w:u w:val="single"/>
    </w:rPr>
  </w:style>
  <w:style w:type="character" w:customStyle="1" w:styleId="EndnoteCharacters">
    <w:name w:val="Endnote Characters"/>
    <w:rsid w:val="005E6A85"/>
  </w:style>
  <w:style w:type="character" w:customStyle="1" w:styleId="WW8Num7z0">
    <w:name w:val="WW8Num7z0"/>
    <w:rsid w:val="005E6A85"/>
    <w:rPr>
      <w:rFonts w:ascii="Symbol" w:hAnsi="Symbol"/>
    </w:rPr>
  </w:style>
  <w:style w:type="character" w:customStyle="1" w:styleId="WW8Num1z0">
    <w:name w:val="WW8Num1z0"/>
    <w:rsid w:val="005E6A85"/>
    <w:rPr>
      <w:rFonts w:ascii="Symbol" w:hAnsi="Symbol"/>
    </w:rPr>
  </w:style>
  <w:style w:type="character" w:customStyle="1" w:styleId="WW8Num2z0">
    <w:name w:val="WW8Num2z0"/>
    <w:rsid w:val="005E6A85"/>
    <w:rPr>
      <w:rFonts w:ascii="Symbol" w:hAnsi="Symbol"/>
    </w:rPr>
  </w:style>
  <w:style w:type="character" w:customStyle="1" w:styleId="WW8Num5z0">
    <w:name w:val="WW8Num5z0"/>
    <w:rsid w:val="005E6A85"/>
    <w:rPr>
      <w:rFonts w:ascii="Symbol" w:hAnsi="Symbol"/>
    </w:rPr>
  </w:style>
  <w:style w:type="character" w:customStyle="1" w:styleId="WW8Num3z0">
    <w:name w:val="WW8Num3z0"/>
    <w:rsid w:val="005E6A85"/>
    <w:rPr>
      <w:rFonts w:ascii="Symbol" w:hAnsi="Symbol"/>
    </w:rPr>
  </w:style>
  <w:style w:type="character" w:customStyle="1" w:styleId="WW8Num8z0">
    <w:name w:val="WW8Num8z0"/>
    <w:rsid w:val="005E6A85"/>
    <w:rPr>
      <w:rFonts w:ascii="Symbol" w:hAnsi="Symbol"/>
    </w:rPr>
  </w:style>
  <w:style w:type="character" w:customStyle="1" w:styleId="WW8Num6z0">
    <w:name w:val="WW8Num6z0"/>
    <w:rsid w:val="005E6A85"/>
    <w:rPr>
      <w:rFonts w:ascii="Symbol" w:hAnsi="Symbol"/>
    </w:rPr>
  </w:style>
  <w:style w:type="character" w:customStyle="1" w:styleId="WW8Num4z0">
    <w:name w:val="WW8Num4z0"/>
    <w:rsid w:val="005E6A85"/>
    <w:rPr>
      <w:rFonts w:ascii="Symbol" w:hAnsi="Symbol"/>
    </w:rPr>
  </w:style>
  <w:style w:type="paragraph" w:styleId="BodyText">
    <w:name w:val="Body Text"/>
    <w:basedOn w:val="Normal"/>
    <w:rsid w:val="005E6A85"/>
    <w:pPr>
      <w:spacing w:after="120"/>
    </w:pPr>
  </w:style>
  <w:style w:type="paragraph" w:customStyle="1" w:styleId="Heading">
    <w:name w:val="Heading"/>
    <w:basedOn w:val="Normal"/>
    <w:next w:val="BodyText"/>
    <w:rsid w:val="005E6A85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List">
    <w:name w:val="List"/>
    <w:basedOn w:val="BodyText"/>
    <w:rsid w:val="005E6A85"/>
    <w:rPr>
      <w:rFonts w:cs="Tahoma"/>
    </w:rPr>
  </w:style>
  <w:style w:type="paragraph" w:customStyle="1" w:styleId="TableContents">
    <w:name w:val="Table Contents"/>
    <w:basedOn w:val="BodyText"/>
    <w:rsid w:val="005E6A85"/>
    <w:pPr>
      <w:suppressLineNumbers/>
    </w:pPr>
  </w:style>
  <w:style w:type="paragraph" w:customStyle="1" w:styleId="TableHeading">
    <w:name w:val="Table Heading"/>
    <w:basedOn w:val="TableContents"/>
    <w:rsid w:val="005E6A85"/>
    <w:pPr>
      <w:jc w:val="center"/>
    </w:pPr>
    <w:rPr>
      <w:b/>
      <w:bCs/>
      <w:i/>
      <w:iCs/>
    </w:rPr>
  </w:style>
  <w:style w:type="paragraph" w:styleId="Caption">
    <w:name w:val="caption"/>
    <w:basedOn w:val="Normal"/>
    <w:qFormat/>
    <w:rsid w:val="005E6A85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rsid w:val="005E6A85"/>
    <w:pPr>
      <w:suppressLineNumbers/>
    </w:pPr>
    <w:rPr>
      <w:rFonts w:cs="Tahoma"/>
    </w:rPr>
  </w:style>
  <w:style w:type="paragraph" w:customStyle="1" w:styleId="ContentsHeading">
    <w:name w:val="Contents Heading"/>
    <w:basedOn w:val="Heading"/>
    <w:rsid w:val="005E6A85"/>
    <w:pPr>
      <w:suppressLineNumbers/>
    </w:pPr>
    <w:rPr>
      <w:b/>
      <w:bCs/>
      <w:sz w:val="32"/>
      <w:szCs w:val="32"/>
    </w:rPr>
  </w:style>
  <w:style w:type="paragraph" w:styleId="TOC1">
    <w:name w:val="toc 1"/>
    <w:basedOn w:val="Index"/>
    <w:uiPriority w:val="39"/>
    <w:rsid w:val="005E6A85"/>
    <w:pPr>
      <w:tabs>
        <w:tab w:val="right" w:leader="dot" w:pos="8640"/>
      </w:tabs>
    </w:pPr>
  </w:style>
  <w:style w:type="paragraph" w:styleId="TOC2">
    <w:name w:val="toc 2"/>
    <w:basedOn w:val="Index"/>
    <w:uiPriority w:val="39"/>
    <w:rsid w:val="005E6A85"/>
    <w:pPr>
      <w:tabs>
        <w:tab w:val="right" w:leader="dot" w:pos="8640"/>
      </w:tabs>
      <w:ind w:left="283"/>
    </w:pPr>
  </w:style>
  <w:style w:type="paragraph" w:styleId="Title">
    <w:name w:val="Title"/>
    <w:basedOn w:val="Normal"/>
    <w:next w:val="Subtitle"/>
    <w:link w:val="TitleChar"/>
    <w:uiPriority w:val="10"/>
    <w:qFormat/>
    <w:rsid w:val="005E6A85"/>
    <w:pPr>
      <w:spacing w:before="240" w:after="60"/>
      <w:jc w:val="center"/>
    </w:pPr>
    <w:rPr>
      <w:rFonts w:ascii="Arial" w:hAnsi="Arial"/>
      <w:b/>
      <w:kern w:val="1"/>
      <w:sz w:val="32"/>
    </w:rPr>
  </w:style>
  <w:style w:type="paragraph" w:styleId="Subtitle">
    <w:name w:val="Subtitle"/>
    <w:basedOn w:val="WW-Heading"/>
    <w:next w:val="BodyText"/>
    <w:qFormat/>
    <w:rsid w:val="005E6A85"/>
    <w:pPr>
      <w:jc w:val="center"/>
    </w:pPr>
    <w:rPr>
      <w:i/>
      <w:iCs/>
    </w:rPr>
  </w:style>
  <w:style w:type="paragraph" w:customStyle="1" w:styleId="WW-Heading">
    <w:name w:val="WW-Heading"/>
    <w:basedOn w:val="Normal"/>
    <w:next w:val="BodyText"/>
    <w:rsid w:val="005E6A85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ChHead">
    <w:name w:val="Ch Head"/>
    <w:next w:val="Normal"/>
    <w:rsid w:val="005E6A85"/>
    <w:pPr>
      <w:suppressAutoHyphens/>
      <w:spacing w:before="240" w:after="120"/>
      <w:ind w:left="-576"/>
    </w:pPr>
    <w:rPr>
      <w:rFonts w:ascii="Arial" w:hAnsi="Arial"/>
      <w:b/>
      <w:sz w:val="36"/>
      <w:lang w:val="en-US" w:eastAsia="ar-SA"/>
    </w:rPr>
  </w:style>
  <w:style w:type="table" w:styleId="TableGrid">
    <w:name w:val="Table Grid"/>
    <w:basedOn w:val="TableNormal"/>
    <w:rsid w:val="00D06E43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D872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87227"/>
    <w:rPr>
      <w:rFonts w:ascii="Tahoma" w:eastAsia="Arial Unicode MS" w:hAnsi="Tahoma" w:cs="Tahoma"/>
      <w:sz w:val="16"/>
      <w:szCs w:val="16"/>
      <w:lang w:val="en-US"/>
    </w:rPr>
  </w:style>
  <w:style w:type="paragraph" w:styleId="ListParagraph">
    <w:name w:val="List Paragraph"/>
    <w:aliases w:val="1st Bullet Point,Use Case List Paragraph,List Paragraph1,Bullet 1,Heading2,lp1,Table Number Paragraph,Bullet List,FooterText,numbered,Paragraphe de liste1,Bulletr List Paragraph,列出段落,列出段落1,Listeafsnit1,Parágrafo da Lista1,Bullet list,b1"/>
    <w:basedOn w:val="Normal"/>
    <w:link w:val="ListParagraphChar"/>
    <w:uiPriority w:val="34"/>
    <w:qFormat/>
    <w:rsid w:val="00A835BC"/>
    <w:pPr>
      <w:widowControl/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A835BC"/>
    <w:rPr>
      <w:rFonts w:ascii="Arial" w:hAnsi="Arial"/>
      <w:b/>
      <w:sz w:val="36"/>
      <w:lang w:val="en-US" w:eastAsia="ar-SA"/>
    </w:rPr>
  </w:style>
  <w:style w:type="character" w:customStyle="1" w:styleId="TitleChar">
    <w:name w:val="Title Char"/>
    <w:basedOn w:val="DefaultParagraphFont"/>
    <w:link w:val="Title"/>
    <w:uiPriority w:val="10"/>
    <w:rsid w:val="00A835BC"/>
    <w:rPr>
      <w:rFonts w:ascii="Arial" w:eastAsia="Arial Unicode MS" w:hAnsi="Arial"/>
      <w:b/>
      <w:kern w:val="1"/>
      <w:sz w:val="32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7267D"/>
    <w:rPr>
      <w:rFonts w:ascii="Book Antiqua" w:hAnsi="Book Antiqua"/>
      <w:b/>
      <w:sz w:val="29"/>
      <w:lang w:val="en-US" w:eastAsia="ar-SA"/>
    </w:rPr>
  </w:style>
  <w:style w:type="paragraph" w:styleId="TOC3">
    <w:name w:val="toc 3"/>
    <w:basedOn w:val="Normal"/>
    <w:next w:val="Normal"/>
    <w:autoRedefine/>
    <w:uiPriority w:val="39"/>
    <w:unhideWhenUsed/>
    <w:rsid w:val="00B27F6C"/>
    <w:pPr>
      <w:widowControl/>
      <w:tabs>
        <w:tab w:val="left" w:pos="1320"/>
        <w:tab w:val="right" w:leader="dot" w:pos="8640"/>
      </w:tabs>
      <w:suppressAutoHyphens w:val="0"/>
      <w:ind w:left="440"/>
    </w:pPr>
    <w:rPr>
      <w:rFonts w:ascii="Calibri" w:eastAsia="Calibri" w:hAnsi="Calibri"/>
      <w:sz w:val="22"/>
      <w:szCs w:val="22"/>
      <w:lang w:val="en-IN" w:eastAsia="en-US"/>
    </w:rPr>
  </w:style>
  <w:style w:type="table" w:styleId="TableColorful2">
    <w:name w:val="Table Colorful 2"/>
    <w:basedOn w:val="TableNormal"/>
    <w:rsid w:val="00557595"/>
    <w:pPr>
      <w:widowControl w:val="0"/>
      <w:suppressAutoHyphens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557595"/>
    <w:pPr>
      <w:widowControl w:val="0"/>
      <w:suppressAutoHyphens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770C"/>
    <w:pPr>
      <w:keepNext/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n-US"/>
    </w:rPr>
  </w:style>
  <w:style w:type="paragraph" w:styleId="Header">
    <w:name w:val="header"/>
    <w:basedOn w:val="Normal"/>
    <w:link w:val="HeaderChar"/>
    <w:rsid w:val="006C66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C6626"/>
    <w:rPr>
      <w:rFonts w:eastAsia="Arial Unicode MS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6C66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6626"/>
    <w:rPr>
      <w:rFonts w:eastAsia="Arial Unicode MS"/>
      <w:sz w:val="24"/>
      <w:szCs w:val="24"/>
      <w:lang w:val="en-US"/>
    </w:rPr>
  </w:style>
  <w:style w:type="paragraph" w:customStyle="1" w:styleId="BodyText21">
    <w:name w:val="Body Text 21"/>
    <w:basedOn w:val="Normal"/>
    <w:rsid w:val="00457793"/>
    <w:pPr>
      <w:widowControl/>
      <w:suppressAutoHyphens w:val="0"/>
      <w:spacing w:after="120"/>
      <w:jc w:val="both"/>
    </w:pPr>
    <w:rPr>
      <w:rFonts w:ascii="Verdana" w:eastAsia="MS Mincho" w:hAnsi="Verdana"/>
      <w:b/>
      <w:snapToGrid w:val="0"/>
      <w:sz w:val="20"/>
      <w:szCs w:val="20"/>
      <w:lang w:eastAsia="en-US"/>
    </w:rPr>
  </w:style>
  <w:style w:type="character" w:customStyle="1" w:styleId="ListParagraphChar">
    <w:name w:val="List Paragraph Char"/>
    <w:aliases w:val="1st Bullet Point Char,Use Case List Paragraph Char,List Paragraph1 Char,Bullet 1 Char,Heading2 Char,lp1 Char,Table Number Paragraph Char,Bullet List Char,FooterText Char,numbered Char,Paragraphe de liste1 Char,列出段落 Char,列出段落1 Char"/>
    <w:link w:val="ListParagraph"/>
    <w:uiPriority w:val="34"/>
    <w:locked/>
    <w:rsid w:val="000D34B9"/>
    <w:rPr>
      <w:rFonts w:ascii="Calibri" w:eastAsia="Calibri" w:hAnsi="Calibri"/>
      <w:sz w:val="22"/>
      <w:szCs w:val="22"/>
      <w:lang w:eastAsia="en-US"/>
    </w:rPr>
  </w:style>
  <w:style w:type="character" w:styleId="CommentReference">
    <w:name w:val="annotation reference"/>
    <w:basedOn w:val="DefaultParagraphFont"/>
    <w:rsid w:val="005300C9"/>
    <w:rPr>
      <w:sz w:val="16"/>
      <w:szCs w:val="16"/>
    </w:rPr>
  </w:style>
  <w:style w:type="paragraph" w:styleId="CommentText">
    <w:name w:val="annotation text"/>
    <w:basedOn w:val="Normal"/>
    <w:link w:val="CommentTextChar"/>
    <w:rsid w:val="005300C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300C9"/>
    <w:rPr>
      <w:rFonts w:eastAsia="Arial Unicode MS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54A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54A98"/>
    <w:rPr>
      <w:rFonts w:eastAsia="Arial Unicode MS"/>
      <w:b/>
      <w:bCs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AE12E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AE12E7"/>
    <w:pPr>
      <w:widowControl/>
      <w:suppressAutoHyphens w:val="0"/>
      <w:spacing w:before="100" w:beforeAutospacing="1" w:after="100" w:afterAutospacing="1"/>
    </w:pPr>
    <w:rPr>
      <w:rFonts w:eastAsia="Times New Roman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7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aicoits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microsoft.com/office/2018/08/relationships/commentsExtensible" Target="commentsExtensible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Relationship Id="rId22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azim\Documents\Business\Naico\Standards\Templates\Naico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544494-BFEC-4B76-AD14-9C0545A85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Naico Document Template</Template>
  <TotalTime>9</TotalTime>
  <Pages>4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fhf</Company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Proposal for Scentsy</dc:subject>
  <dc:creator>Naazim Abdulla</dc:creator>
  <cp:lastModifiedBy>Rajesh Kummil</cp:lastModifiedBy>
  <cp:revision>3</cp:revision>
  <cp:lastPrinted>2011-05-11T05:51:00Z</cp:lastPrinted>
  <dcterms:created xsi:type="dcterms:W3CDTF">2020-11-30T15:34:00Z</dcterms:created>
  <dcterms:modified xsi:type="dcterms:W3CDTF">2020-12-17T10:22:00Z</dcterms:modified>
</cp:coreProperties>
</file>